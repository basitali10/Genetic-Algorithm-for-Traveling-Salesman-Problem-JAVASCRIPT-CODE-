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6FDF3F56" w14:textId="77777777" w:rsidR="00172D10" w:rsidRDefault="001C62C8">
          <w:r>
            <w:rPr>
              <w:noProof/>
            </w:rPr>
            <mc:AlternateContent>
              <mc:Choice Requires="wpg">
                <w:drawing>
                  <wp:anchor distT="0" distB="0" distL="114300" distR="114300" simplePos="0" relativeHeight="251658240" behindDoc="0" locked="0" layoutInCell="1" allowOverlap="1" wp14:anchorId="1F6B325E" wp14:editId="6E77FF29">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4A18B11F"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&#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">
                      <v:imagedata r:id="rId15"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">
                      <v:imagedata r:id="rId16"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">
                      <v:imagedata r:id="rId17"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">
                      <v:imagedata r:id="rId18" o:title="hexagon 3"/>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482D7A89"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75E408AB"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0C84CA63" wp14:editId="286301A1">
                          <wp:simplePos x="0" y="0"/>
                          <wp:positionH relativeFrom="column">
                            <wp:posOffset>2234565</wp:posOffset>
                          </wp:positionH>
                          <wp:positionV relativeFrom="paragraph">
                            <wp:posOffset>1524847</wp:posOffset>
                          </wp:positionV>
                          <wp:extent cx="3202305" cy="78719"/>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78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6299CA" w14:textId="61A1ECEC" w:rsidR="00797C02" w:rsidRDefault="00797C02" w:rsidP="00797C02">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4CA63" id="Rectangle 18" o:spid="_x0000_s1026" alt="Title: Line" style="position:absolute;left:0;text-align:left;margin-left:175.95pt;margin-top:120.05pt;width:252.15pt;height: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" fillcolor="#f3642c [3215]" stroked="f" strokeweight="2.25pt">
                          <v:textbox>
                            <w:txbxContent>
                              <w:p w14:paraId="2B6299CA" w14:textId="61A1ECEC" w:rsidR="00797C02" w:rsidRDefault="00797C02" w:rsidP="00797C02">
                                <w:pPr>
                                  <w:jc w:val="center"/>
                                </w:pPr>
                                <w:r>
                                  <w:t>`</w:t>
                                </w:r>
                              </w:p>
                            </w:txbxContent>
                          </v:textbox>
                        </v:rec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D9DB72E" wp14:editId="23FF6BE7">
                          <wp:extent cx="6697389" cy="1532467"/>
                          <wp:effectExtent l="0" t="0" r="0" b="0"/>
                          <wp:docPr id="24" name="Text Box 24"/>
                          <wp:cNvGraphicFramePr/>
                          <a:graphic xmlns:a="http://schemas.openxmlformats.org/drawingml/2006/main">
                            <a:graphicData uri="http://schemas.microsoft.com/office/word/2010/wordprocessingShape">
                              <wps:wsp>
                                <wps:cNvSpPr txBox="1"/>
                                <wps:spPr>
                                  <a:xfrm>
                                    <a:off x="0" y="0"/>
                                    <a:ext cx="6697389" cy="1532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22047C" w14:textId="77777777" w:rsidR="002A2E02" w:rsidRPr="008A25CD" w:rsidRDefault="002A2E02" w:rsidP="002A2E02">
                                      <w:pPr>
                                        <w:pStyle w:val="Style1"/>
                                        <w:rPr>
                                          <w:b/>
                                          <w:sz w:val="60"/>
                                          <w:szCs w:val="60"/>
                                        </w:rPr>
                                      </w:pPr>
                                      <w:r w:rsidRPr="008A25CD">
                                        <w:rPr>
                                          <w:b/>
                                          <w:sz w:val="60"/>
                                          <w:szCs w:val="60"/>
                                        </w:rPr>
                                        <w:t>[</w:t>
                                      </w:r>
                                      <w:r w:rsidR="00797C02" w:rsidRPr="00797C02">
                                        <w:rPr>
                                          <w:b/>
                                          <w:sz w:val="60"/>
                                          <w:szCs w:val="60"/>
                                        </w:rPr>
                                        <w:t>Genetic Algorithm for Traveling Salesman Problem with Modified Cycle Crossover Operator</w:t>
                                      </w:r>
                                      <w:r w:rsidRPr="008A25CD">
                                        <w:rPr>
                                          <w:b/>
                                          <w:sz w:val="60"/>
                                          <w:szCs w:val="6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D9DB72E" id="_x0000_t202" coordsize="21600,21600" o:spt="202" path="m,l,21600r21600,l21600,xe">
                          <v:stroke joinstyle="miter"/>
                          <v:path gradientshapeok="t" o:connecttype="rect"/>
                        </v:shapetype>
                        <v:shape id="Text Box 24" o:spid="_x0000_s1027" type="#_x0000_t202" style="width:527.35pt;height:1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" filled="f" stroked="f">
                          <v:textbox>
                            <w:txbxContent>
                              <w:p w14:paraId="2922047C" w14:textId="77777777" w:rsidR="002A2E02" w:rsidRPr="008A25CD" w:rsidRDefault="002A2E02" w:rsidP="002A2E02">
                                <w:pPr>
                                  <w:pStyle w:val="Style1"/>
                                  <w:rPr>
                                    <w:b/>
                                    <w:sz w:val="60"/>
                                    <w:szCs w:val="60"/>
                                  </w:rPr>
                                </w:pPr>
                                <w:r w:rsidRPr="008A25CD">
                                  <w:rPr>
                                    <w:b/>
                                    <w:sz w:val="60"/>
                                    <w:szCs w:val="60"/>
                                  </w:rPr>
                                  <w:t>[</w:t>
                                </w:r>
                                <w:r w:rsidR="00797C02" w:rsidRPr="00797C02">
                                  <w:rPr>
                                    <w:b/>
                                    <w:sz w:val="60"/>
                                    <w:szCs w:val="60"/>
                                  </w:rPr>
                                  <w:t>Genetic Algorithm for Traveling Salesman Problem with Modified Cycle Crossover Operator</w:t>
                                </w:r>
                                <w:r w:rsidRPr="008A25CD">
                                  <w:rPr>
                                    <w:b/>
                                    <w:sz w:val="60"/>
                                    <w:szCs w:val="60"/>
                                  </w:rPr>
                                  <w:t>]</w:t>
                                </w:r>
                              </w:p>
                            </w:txbxContent>
                          </v:textbox>
                          <w10:anchorlock/>
                        </v:shape>
                      </w:pict>
                    </mc:Fallback>
                  </mc:AlternateContent>
                </w:r>
              </w:p>
            </w:tc>
          </w:tr>
          <w:tr w:rsidR="002A2E02" w14:paraId="216781CE"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3C2C1B3" w14:textId="7942421F" w:rsidR="005D120C" w:rsidRDefault="005D120C"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p>
              <w:p w14:paraId="318DA108"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582ADE6D"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1AEB83C5"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bookmarkStart w:id="0" w:name="_GoBack"/>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EC77E73" wp14:editId="0F855B3E">
                          <wp:extent cx="6495393" cy="827314"/>
                          <wp:effectExtent l="0" t="0" r="0" b="0"/>
                          <wp:docPr id="26" name="Text Box 26"/>
                          <wp:cNvGraphicFramePr/>
                          <a:graphic xmlns:a="http://schemas.openxmlformats.org/drawingml/2006/main">
                            <a:graphicData uri="http://schemas.microsoft.com/office/word/2010/wordprocessingShape">
                              <wps:wsp>
                                <wps:cNvSpPr txBox="1"/>
                                <wps:spPr>
                                  <a:xfrm>
                                    <a:off x="0" y="0"/>
                                    <a:ext cx="6495393" cy="8273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EAE002" w14:textId="72C82726" w:rsidR="005D120C" w:rsidRDefault="00797C02" w:rsidP="005D120C">
                                      <w:pPr>
                                        <w:jc w:val="center"/>
                                        <w:rPr>
                                          <w:color w:val="FFFFFF" w:themeColor="background1"/>
                                        </w:rPr>
                                      </w:pPr>
                                      <w:r>
                                        <w:rPr>
                                          <w:color w:val="FFFFFF" w:themeColor="background1"/>
                                        </w:rPr>
                                        <w:t>Report by Munir Hassan (k163761), Basit Ali Khatri (k163762) and Malik Obaid-</w:t>
                                      </w:r>
                                      <w:r w:rsidR="00527DED">
                                        <w:rPr>
                                          <w:color w:val="FFFFFF" w:themeColor="background1"/>
                                        </w:rPr>
                                        <w:t>U</w:t>
                                      </w:r>
                                      <w:r>
                                        <w:rPr>
                                          <w:color w:val="FFFFFF" w:themeColor="background1"/>
                                        </w:rPr>
                                        <w:t>r-Rehman (k163767)</w:t>
                                      </w:r>
                                    </w:p>
                                    <w:p w14:paraId="0392D1EC" w14:textId="6ED72ACE" w:rsidR="00904869" w:rsidRPr="005D120C" w:rsidRDefault="00904869" w:rsidP="005D120C">
                                      <w:pPr>
                                        <w:jc w:val="center"/>
                                        <w:rPr>
                                          <w:color w:val="FFFFFF" w:themeColor="background1"/>
                                        </w:rPr>
                                      </w:pPr>
                                      <w:r>
                                        <w:rPr>
                                          <w:color w:val="FFFFFF" w:themeColor="background1"/>
                                        </w:rPr>
                                        <w:t xml:space="preserve">SECTION: </w:t>
                                      </w:r>
                                      <w:r>
                                        <w:rPr>
                                          <w:color w:val="FFFFFF" w:themeColor="background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EC77E73" id="_x0000_t202" coordsize="21600,21600" o:spt="202" path="m,l,21600r21600,l21600,xe">
                          <v:stroke joinstyle="miter"/>
                          <v:path gradientshapeok="t" o:connecttype="rect"/>
                        </v:shapetype>
                        <v:shape id="Text Box 26" o:spid="_x0000_s1028" type="#_x0000_t202" style="width:511.45pt;height:6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" filled="f" stroked="f">
                          <v:textbox>
                            <w:txbxContent>
                              <w:p w14:paraId="18EAE002" w14:textId="72C82726" w:rsidR="005D120C" w:rsidRDefault="00797C02" w:rsidP="005D120C">
                                <w:pPr>
                                  <w:jc w:val="center"/>
                                  <w:rPr>
                                    <w:color w:val="FFFFFF" w:themeColor="background1"/>
                                  </w:rPr>
                                </w:pPr>
                                <w:r>
                                  <w:rPr>
                                    <w:color w:val="FFFFFF" w:themeColor="background1"/>
                                  </w:rPr>
                                  <w:t>Report by Munir Hassan (k163761), Basit Ali Khatri (k163762) and Malik Obaid-</w:t>
                                </w:r>
                                <w:r w:rsidR="00527DED">
                                  <w:rPr>
                                    <w:color w:val="FFFFFF" w:themeColor="background1"/>
                                  </w:rPr>
                                  <w:t>U</w:t>
                                </w:r>
                                <w:r>
                                  <w:rPr>
                                    <w:color w:val="FFFFFF" w:themeColor="background1"/>
                                  </w:rPr>
                                  <w:t>r-Rehman (k163767)</w:t>
                                </w:r>
                              </w:p>
                              <w:p w14:paraId="0392D1EC" w14:textId="6ED72ACE" w:rsidR="00904869" w:rsidRPr="005D120C" w:rsidRDefault="00904869" w:rsidP="005D120C">
                                <w:pPr>
                                  <w:jc w:val="center"/>
                                  <w:rPr>
                                    <w:color w:val="FFFFFF" w:themeColor="background1"/>
                                  </w:rPr>
                                </w:pPr>
                                <w:r>
                                  <w:rPr>
                                    <w:color w:val="FFFFFF" w:themeColor="background1"/>
                                  </w:rPr>
                                  <w:t xml:space="preserve">SECTION: </w:t>
                                </w:r>
                                <w:r>
                                  <w:rPr>
                                    <w:color w:val="FFFFFF" w:themeColor="background1"/>
                                  </w:rPr>
                                  <w:t>D</w:t>
                                </w:r>
                              </w:p>
                            </w:txbxContent>
                          </v:textbox>
                          <w10:anchorlock/>
                        </v:shape>
                      </w:pict>
                    </mc:Fallback>
                  </mc:AlternateContent>
                </w:r>
                <w:bookmarkEnd w:id="0"/>
              </w:p>
            </w:tc>
          </w:tr>
          <w:tr w:rsidR="005D120C" w14:paraId="4F0E6F84"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FA3EED5"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2BE75DC3" w14:textId="451A5D86"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g">
                <w:drawing>
                  <wp:anchor distT="0" distB="0" distL="114300" distR="114300" simplePos="0" relativeHeight="251666432" behindDoc="0" locked="0" layoutInCell="1" allowOverlap="1" wp14:anchorId="02D1F750" wp14:editId="4C096EAF">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732D0DA1"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">
                      <v:imagedata r:id="rId16" o:title="hexagon 2"/>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">
                      <v:imagedata r:id="rId18" o:title="hexagon 3"/>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">
                      <v:imagedata r:id="rId17" o:title="hexagon 4"/>
                    </v:shape>
                  </v:group>
                </w:pict>
              </mc:Fallback>
            </mc:AlternateContent>
          </w:r>
          <w:r w:rsidR="005D120C">
            <w:rPr>
              <w:noProof/>
            </w:rPr>
            <w:drawing>
              <wp:anchor distT="0" distB="0" distL="114300" distR="114300" simplePos="0" relativeHeight="251668480" behindDoc="0" locked="0" layoutInCell="1" allowOverlap="1" wp14:anchorId="20E81961" wp14:editId="032254A4">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14:paraId="1FC9234F" w14:textId="77777777" w:rsidTr="00B91B41">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4" w:type="dxa"/>
            <w:vMerge w:val="restart"/>
            <w:vAlign w:val="bottom"/>
          </w:tcPr>
          <w:p w14:paraId="6604C8F2" w14:textId="77777777" w:rsidR="00B903A7" w:rsidRPr="00B903A7" w:rsidRDefault="004F53E9" w:rsidP="008A25CD">
            <w:pPr>
              <w:pStyle w:val="Title"/>
              <w:rPr>
                <w:b/>
              </w:rPr>
            </w:pPr>
            <w:r>
              <w:rPr>
                <w:noProof/>
                <w14:ligatures w14:val="none"/>
                <w14:cntxtAlts w14:val="0"/>
              </w:rPr>
              <w:lastRenderedPageBreak/>
              <mc:AlternateContent>
                <mc:Choice Requires="wps">
                  <w:drawing>
                    <wp:inline distT="0" distB="0" distL="0" distR="0" wp14:anchorId="615896F1" wp14:editId="1EA39862">
                      <wp:extent cx="4885055" cy="475013"/>
                      <wp:effectExtent l="0" t="0" r="0" b="1270"/>
                      <wp:docPr id="10" name="Text Box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120C" w14:textId="45457413" w:rsidR="004F53E9" w:rsidRPr="00B903A7" w:rsidRDefault="00797C02" w:rsidP="004F53E9">
                                  <w:pPr>
                                    <w:pStyle w:val="Title"/>
                                  </w:pPr>
                                  <w:r>
                                    <w:t>Travel Salesman Problem</w:t>
                                  </w:r>
                                </w:p>
                                <w:p w14:paraId="10E71228" w14:textId="77777777" w:rsidR="004F53E9" w:rsidRDefault="004F53E9" w:rsidP="004F53E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5896F1" id="Text Box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" filled="f" stroked="f">
                      <v:textbox>
                        <w:txbxContent>
                          <w:p w14:paraId="015E120C" w14:textId="45457413" w:rsidR="004F53E9" w:rsidRPr="00B903A7" w:rsidRDefault="00797C02" w:rsidP="004F53E9">
                            <w:pPr>
                              <w:pStyle w:val="Title"/>
                            </w:pPr>
                            <w:r>
                              <w:t>Travel Salesman Problem</w:t>
                            </w:r>
                          </w:p>
                          <w:p w14:paraId="10E71228" w14:textId="77777777" w:rsidR="004F53E9" w:rsidRDefault="004F53E9" w:rsidP="004F53E9">
                            <w:pPr>
                              <w:pStyle w:val="Title"/>
                            </w:pPr>
                          </w:p>
                        </w:txbxContent>
                      </v:textbox>
                      <w10:anchorlock/>
                    </v:shape>
                  </w:pict>
                </mc:Fallback>
              </mc:AlternateContent>
            </w:r>
          </w:p>
        </w:tc>
        <w:tc>
          <w:tcPr>
            <w:tcW w:w="236" w:type="dxa"/>
            <w:vMerge w:val="restart"/>
          </w:tcPr>
          <w:p w14:paraId="609DD436" w14:textId="77777777"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14:paraId="21E315D4" w14:textId="77777777" w:rsidR="00B903A7" w:rsidRDefault="00B903A7" w:rsidP="00426F60">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0519B29C" wp14:editId="45E5B754">
                      <wp:extent cx="2101756" cy="846161"/>
                      <wp:effectExtent l="0" t="0" r="0" b="0"/>
                      <wp:docPr id="1" name="Text Box 1"/>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226C93" w14:textId="19035576" w:rsidR="00B903A7" w:rsidRDefault="003D48BF" w:rsidP="00B903A7">
                                  <w:pPr>
                                    <w:pStyle w:val="Heading1"/>
                                  </w:pPr>
                                  <w:r>
                                    <w:t>Genetic Algorithm</w:t>
                                  </w:r>
                                </w:p>
                                <w:p w14:paraId="71ABEAF1" w14:textId="77777777"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14:paraId="6B612401" w14:textId="77777777" w:rsidR="005D120C" w:rsidRPr="005D120C" w:rsidRDefault="005D120C"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19B29C" id="Text Box 1" o:spid="_x0000_s1030"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" filled="f" stroked="f">
                      <v:textbox>
                        <w:txbxContent>
                          <w:p w14:paraId="06226C93" w14:textId="19035576" w:rsidR="00B903A7" w:rsidRDefault="003D48BF" w:rsidP="00B903A7">
                            <w:pPr>
                              <w:pStyle w:val="Heading1"/>
                            </w:pPr>
                            <w:r>
                              <w:t>Genetic Algorithm</w:t>
                            </w:r>
                          </w:p>
                          <w:p w14:paraId="71ABEAF1" w14:textId="77777777"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14:paraId="6B612401" w14:textId="77777777" w:rsidR="005D120C" w:rsidRPr="005D120C" w:rsidRDefault="005D120C" w:rsidP="005D120C"/>
                        </w:txbxContent>
                      </v:textbox>
                      <w10:anchorlock/>
                    </v:shape>
                  </w:pict>
                </mc:Fallback>
              </mc:AlternateContent>
            </w:r>
          </w:p>
        </w:tc>
      </w:tr>
      <w:tr w:rsidR="00732598" w14:paraId="5AABCBB1" w14:textId="77777777" w:rsidTr="00B91B4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4" w:type="dxa"/>
            <w:vMerge/>
          </w:tcPr>
          <w:p w14:paraId="025C5782" w14:textId="77777777" w:rsidR="00B903A7" w:rsidRDefault="00B903A7"/>
        </w:tc>
        <w:tc>
          <w:tcPr>
            <w:tcW w:w="236" w:type="dxa"/>
            <w:vMerge/>
          </w:tcPr>
          <w:p w14:paraId="2B95C67B"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14:paraId="2BEC35A1" w14:textId="77777777" w:rsidR="00B903A7" w:rsidRDefault="00B903A7" w:rsidP="00426F60">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14:paraId="1FD21CE9" w14:textId="77777777"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inline distT="0" distB="0" distL="0" distR="0" wp14:anchorId="18B6F53F" wp14:editId="3DEB42A9">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46B9E0" w14:textId="6C0F6AD8" w:rsidR="003D48BF" w:rsidRDefault="003D48BF" w:rsidP="003D48BF">
                                  <w:pPr>
                                    <w:pStyle w:val="Heading1"/>
                                  </w:pPr>
                                  <w:r>
                                    <w:t>Genetic algorithms (GAs) are derivative-free stochastic approach based on biological evolutionary processes proposed by Holland. In nature, the most suitable individuals are likely to survive and mate; therefore, the next generation should be healthier and fitter than previous one. A lot of work and applications have been done about GAs in a frequently cited book by Goldberg. GAs work with population of chromosomes that are represented by some underlying parameters set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B6F53F" id="Text Box 8" o:spid="_x0000_s1031"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" filled="f" stroked="f">
                      <v:textbox>
                        <w:txbxContent>
                          <w:p w14:paraId="0A46B9E0" w14:textId="6C0F6AD8" w:rsidR="003D48BF" w:rsidRDefault="003D48BF" w:rsidP="003D48BF">
                            <w:pPr>
                              <w:pStyle w:val="Heading1"/>
                            </w:pPr>
                            <w:r>
                              <w:t>Genetic algorithms (GAs) are derivative-free stochastic</w:t>
                            </w:r>
                            <w:r>
                              <w:t xml:space="preserve"> </w:t>
                            </w:r>
                            <w:r>
                              <w:t>approach based on biological evolutionary processes proposed</w:t>
                            </w:r>
                            <w:r>
                              <w:t xml:space="preserve"> </w:t>
                            </w:r>
                            <w:r>
                              <w:t>by Holland. In nature, the most suitable individuals</w:t>
                            </w:r>
                            <w:r>
                              <w:t xml:space="preserve"> </w:t>
                            </w:r>
                            <w:r>
                              <w:t>are likely to survive and mate; therefore, the next generation</w:t>
                            </w:r>
                            <w:r>
                              <w:t xml:space="preserve"> </w:t>
                            </w:r>
                            <w:r>
                              <w:t>should be healthier and fitter than previous one. A lot</w:t>
                            </w:r>
                            <w:r>
                              <w:t xml:space="preserve"> </w:t>
                            </w:r>
                            <w:r>
                              <w:t>of work and applications have been done about GAs in</w:t>
                            </w:r>
                            <w:r>
                              <w:t xml:space="preserve"> </w:t>
                            </w:r>
                            <w:r>
                              <w:t>a frequently cited book by Gol</w:t>
                            </w:r>
                            <w:r>
                              <w:t>d</w:t>
                            </w:r>
                            <w:r>
                              <w:t>berg. GAs work with</w:t>
                            </w:r>
                            <w:r>
                              <w:t xml:space="preserve"> </w:t>
                            </w:r>
                            <w:r>
                              <w:t>population of chromosomes that are represented by some</w:t>
                            </w:r>
                            <w:r>
                              <w:t xml:space="preserve"> </w:t>
                            </w:r>
                            <w:r>
                              <w:t>underlying parameters set codes.</w:t>
                            </w:r>
                          </w:p>
                        </w:txbxContent>
                      </v:textbox>
                      <w10:anchorlock/>
                    </v:shape>
                  </w:pict>
                </mc:Fallback>
              </mc:AlternateContent>
            </w:r>
          </w:p>
        </w:tc>
      </w:tr>
      <w:tr w:rsidR="00732598" w14:paraId="0B7875C2" w14:textId="77777777" w:rsidTr="00B91B41">
        <w:trPr>
          <w:trHeight w:val="478"/>
        </w:trPr>
        <w:tc>
          <w:tcPr>
            <w:cnfStyle w:val="001000000000" w:firstRow="0" w:lastRow="0" w:firstColumn="1" w:lastColumn="0" w:oddVBand="0" w:evenVBand="0" w:oddHBand="0" w:evenHBand="0" w:firstRowFirstColumn="0" w:firstRowLastColumn="0" w:lastRowFirstColumn="0" w:lastRowLastColumn="0"/>
            <w:tcW w:w="7814" w:type="dxa"/>
            <w:vAlign w:val="center"/>
          </w:tcPr>
          <w:p w14:paraId="0BB23639" w14:textId="29704C6B" w:rsidR="00B903A7" w:rsidRPr="00B903A7" w:rsidRDefault="00B91B41" w:rsidP="00260E5B">
            <w:pPr>
              <w:pStyle w:val="Subtitle"/>
              <w:rPr>
                <w:b/>
              </w:rPr>
            </w:pPr>
            <w:r>
              <w:rPr>
                <w:noProof/>
              </w:rPr>
              <mc:AlternateContent>
                <mc:Choice Requires="wps">
                  <w:drawing>
                    <wp:inline distT="0" distB="0" distL="0" distR="0" wp14:anchorId="54307678" wp14:editId="16AA7374">
                      <wp:extent cx="4885349" cy="6972300"/>
                      <wp:effectExtent l="0" t="0" r="0" b="0"/>
                      <wp:docPr id="9" name="Text Box 9"/>
                      <wp:cNvGraphicFramePr/>
                      <a:graphic xmlns:a="http://schemas.openxmlformats.org/drawingml/2006/main">
                        <a:graphicData uri="http://schemas.microsoft.com/office/word/2010/wordprocessingShape">
                          <wps:wsp>
                            <wps:cNvSpPr txBox="1"/>
                            <wps:spPr>
                              <a:xfrm>
                                <a:off x="0" y="0"/>
                                <a:ext cx="4885349" cy="6972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D2882D" w14:textId="77777777" w:rsidR="00B91B41" w:rsidRDefault="00B91B41" w:rsidP="00B91B41">
                                  <w:pPr>
                                    <w:pStyle w:val="Heading2"/>
                                    <w:spacing w:before="0"/>
                                  </w:pPr>
                                  <w:r>
                                    <w:t>Abstract</w:t>
                                  </w:r>
                                </w:p>
                                <w:p w14:paraId="20BEF759" w14:textId="77777777" w:rsidR="00B91B41" w:rsidRDefault="00B91B41" w:rsidP="00B91B41">
                                  <w:pPr>
                                    <w:spacing w:after="0"/>
                                  </w:pPr>
                                  <w:r w:rsidRPr="00B91B41">
                                    <w:t>Genetic algorithms are evolutionary techniques used for optimization purposes according to survival of the fittest idea. These methods do not ensure an optimal solution; however, they give good approximation usually in a time. The genetic algorithms are useful for NP-hard problems, especially the traveling salesman problem. The genetic algorithm depends on selection criteria, crossover and mutation operators. To tackle the traveling salesman problem using genetic algorithms, there are various representations such as: binary, path, adjacency, ordinal and matrix representations. In this article, we propose a new crossover operator for traveling salesman problem to minimize the total distance. This approach has linked with path representation, which is the most natural way to represents a legal tour. Computational results are also reported with some traditional path representation methods like partially-mapped and order crossovers along with new cycle crossover operator for some benchmark TSPLIB instances and found improvements.</w:t>
                                  </w:r>
                                </w:p>
                                <w:p w14:paraId="5923D25E" w14:textId="77777777" w:rsidR="00B91B41" w:rsidRDefault="00B91B41" w:rsidP="00B91B41">
                                  <w:pPr>
                                    <w:pStyle w:val="Heading2"/>
                                    <w:spacing w:before="0"/>
                                  </w:pPr>
                                </w:p>
                                <w:p w14:paraId="4E4A5376" w14:textId="77777777" w:rsidR="00B91B41" w:rsidRPr="004F53E9" w:rsidRDefault="00B91B41" w:rsidP="00B91B41">
                                  <w:pPr>
                                    <w:pStyle w:val="Heading2"/>
                                    <w:spacing w:before="0"/>
                                  </w:pPr>
                                  <w:r>
                                    <w:t>Introduction</w:t>
                                  </w:r>
                                </w:p>
                                <w:p w14:paraId="1470C49D" w14:textId="77777777" w:rsidR="00B91B41" w:rsidRDefault="00B91B41" w:rsidP="00B91B41">
                                  <w:pPr>
                                    <w:spacing w:after="0" w:line="240" w:lineRule="auto"/>
                                  </w:pPr>
                                  <w:r>
                                    <w:t>The Traveling Salesman problem (TSP) is one of the benchmarks and old problems in Computer Science and Operations Research. It can be stated as:</w:t>
                                  </w:r>
                                </w:p>
                                <w:p w14:paraId="45338058" w14:textId="496BC1AF" w:rsidR="00B91B41" w:rsidRDefault="00B91B41" w:rsidP="00B91B41">
                                  <w:pPr>
                                    <w:spacing w:after="0" w:line="240" w:lineRule="auto"/>
                                  </w:pPr>
                                  <w:r>
                                    <w:t>A network with ‘n’ nodes (or cities), with 'node 1' as ‘headquarters’ and a travel cost (or distance, or travel time etc.,) matrix C</w:t>
                                  </w:r>
                                  <w:r w:rsidR="00527DED">
                                    <w:t xml:space="preserve"> </w:t>
                                  </w:r>
                                  <w:r>
                                    <w:t>= [c</w:t>
                                  </w:r>
                                  <w:r w:rsidRPr="00AA475F">
                                    <w:rPr>
                                      <w:vertAlign w:val="subscript"/>
                                    </w:rPr>
                                    <w:t>ij</w:t>
                                  </w:r>
                                  <w:r>
                                    <w:t>] of order n associated with ordered node pairs (i, j) is given. The problem is to find a least cost Hamiltonian cycle.</w:t>
                                  </w:r>
                                </w:p>
                                <w:p w14:paraId="63CF8A7B" w14:textId="77777777" w:rsidR="00B91B41" w:rsidRDefault="00B91B41" w:rsidP="00B91B41">
                                  <w:pPr>
                                    <w:spacing w:after="0" w:line="240" w:lineRule="auto"/>
                                  </w:pPr>
                                  <w:r>
                                    <w:t xml:space="preserve">On the basis of the structure of the cost matrix, the TSPs are classified into two groups – symmetric </w:t>
                                  </w:r>
                                  <w:r>
                                    <w:rPr>
                                      <w:rFonts w:hint="eastAsia"/>
                                    </w:rPr>
                                    <w:t>and</w:t>
                                  </w:r>
                                  <w:r>
                                    <w:t xml:space="preserve"> </w:t>
                                  </w:r>
                                  <w:r>
                                    <w:rPr>
                                      <w:rFonts w:hint="eastAsia"/>
                                    </w:rPr>
                                    <w:t>asymmetric.</w:t>
                                  </w:r>
                                  <w:r>
                                    <w:t xml:space="preserve"> </w:t>
                                  </w:r>
                                  <w:r>
                                    <w:rPr>
                                      <w:rFonts w:hint="eastAsia"/>
                                    </w:rPr>
                                    <w:t>The</w:t>
                                  </w:r>
                                  <w:r>
                                    <w:t xml:space="preserve"> </w:t>
                                  </w:r>
                                  <w:r>
                                    <w:rPr>
                                      <w:rFonts w:hint="eastAsia"/>
                                    </w:rPr>
                                    <w:t>TSP</w:t>
                                  </w:r>
                                  <w:r>
                                    <w:t xml:space="preserve"> </w:t>
                                  </w:r>
                                  <w:r>
                                    <w:rPr>
                                      <w:rFonts w:hint="eastAsia"/>
                                    </w:rPr>
                                    <w:t>is</w:t>
                                  </w:r>
                                  <w:r>
                                    <w:t xml:space="preserve"> </w:t>
                                  </w:r>
                                  <w:r>
                                    <w:rPr>
                                      <w:rFonts w:hint="eastAsia"/>
                                    </w:rPr>
                                    <w:t>symmetric</w:t>
                                  </w:r>
                                  <w:r>
                                    <w:t xml:space="preserve"> </w:t>
                                  </w:r>
                                  <w:r>
                                    <w:rPr>
                                      <w:rFonts w:hint="eastAsia"/>
                                    </w:rPr>
                                    <w:t>if</w:t>
                                  </w:r>
                                  <w:r>
                                    <w:t xml:space="preserve"> </w:t>
                                  </w:r>
                                  <w:r w:rsidRPr="00AA475F">
                                    <w:rPr>
                                      <w:rFonts w:hint="eastAsia"/>
                                      <w:sz w:val="24"/>
                                      <w:szCs w:val="24"/>
                                    </w:rPr>
                                    <w:t>c</w:t>
                                  </w:r>
                                  <w:r w:rsidRPr="00AA475F">
                                    <w:rPr>
                                      <w:rFonts w:hint="eastAsia"/>
                                      <w:sz w:val="24"/>
                                      <w:szCs w:val="24"/>
                                      <w:vertAlign w:val="subscript"/>
                                    </w:rPr>
                                    <w:t>ij</w:t>
                                  </w:r>
                                  <w:r>
                                    <w:rPr>
                                      <w:sz w:val="24"/>
                                      <w:szCs w:val="24"/>
                                      <w:vertAlign w:val="subscript"/>
                                    </w:rPr>
                                    <w:t xml:space="preserve"> </w:t>
                                  </w:r>
                                  <w:r w:rsidRPr="00AA475F">
                                    <w:rPr>
                                      <w:rFonts w:hint="eastAsia"/>
                                      <w:sz w:val="24"/>
                                      <w:szCs w:val="24"/>
                                    </w:rPr>
                                    <w:t>=</w:t>
                                  </w:r>
                                  <w:r>
                                    <w:rPr>
                                      <w:sz w:val="24"/>
                                      <w:szCs w:val="24"/>
                                    </w:rPr>
                                    <w:t xml:space="preserve"> </w:t>
                                  </w:r>
                                  <w:r w:rsidRPr="00AA475F">
                                    <w:rPr>
                                      <w:rFonts w:hint="eastAsia"/>
                                      <w:sz w:val="24"/>
                                      <w:szCs w:val="24"/>
                                    </w:rPr>
                                    <w:t>c</w:t>
                                  </w:r>
                                  <w:r w:rsidRPr="00AA475F">
                                    <w:rPr>
                                      <w:rFonts w:hint="eastAsia"/>
                                      <w:sz w:val="24"/>
                                      <w:szCs w:val="24"/>
                                      <w:vertAlign w:val="subscript"/>
                                    </w:rPr>
                                    <w:t>ji</w:t>
                                  </w:r>
                                  <w:r>
                                    <w:rPr>
                                      <w:rFonts w:hint="eastAsia"/>
                                    </w:rPr>
                                    <w:t>,</w:t>
                                  </w:r>
                                  <w:r>
                                    <w:t xml:space="preserve"> </w:t>
                                  </w:r>
                                  <w:r>
                                    <w:rPr>
                                      <w:rFonts w:hint="eastAsia"/>
                                    </w:rPr>
                                    <w:t>∀</w:t>
                                  </w:r>
                                  <w:r>
                                    <w:rPr>
                                      <w:rFonts w:hint="eastAsia"/>
                                    </w:rPr>
                                    <w:t xml:space="preserve"> i,</w:t>
                                  </w:r>
                                  <w:r>
                                    <w:t xml:space="preserve"> </w:t>
                                  </w:r>
                                  <w:r>
                                    <w:rPr>
                                      <w:rFonts w:hint="eastAsia"/>
                                    </w:rPr>
                                    <w:t>j</w:t>
                                  </w:r>
                                  <w:r>
                                    <w:t xml:space="preserve"> </w:t>
                                  </w:r>
                                  <w:r>
                                    <w:rPr>
                                      <w:rFonts w:hint="eastAsia"/>
                                    </w:rPr>
                                    <w:t>and</w:t>
                                  </w:r>
                                  <w:r>
                                    <w:t xml:space="preserve"> </w:t>
                                  </w:r>
                                  <w:r>
                                    <w:rPr>
                                      <w:rFonts w:hint="eastAsia"/>
                                    </w:rPr>
                                    <w:t>asymmetric</w:t>
                                  </w:r>
                                  <w:r>
                                    <w:t xml:space="preserve"> </w:t>
                                  </w:r>
                                  <w:r>
                                    <w:rPr>
                                      <w:rFonts w:hint="eastAsia"/>
                                    </w:rPr>
                                    <w:t>otherwise.</w:t>
                                  </w:r>
                                  <w:r>
                                    <w:t xml:space="preserve"> </w:t>
                                  </w:r>
                                  <w:r>
                                    <w:rPr>
                                      <w:rFonts w:hint="eastAsia"/>
                                    </w:rPr>
                                    <w:t>For</w:t>
                                  </w:r>
                                  <w:r>
                                    <w:t xml:space="preserve"> </w:t>
                                  </w:r>
                                  <w:r>
                                    <w:rPr>
                                      <w:rFonts w:hint="eastAsia"/>
                                    </w:rPr>
                                    <w:t>an</w:t>
                                  </w:r>
                                  <w:r>
                                    <w:t xml:space="preserve"> </w:t>
                                  </w:r>
                                  <w:r>
                                    <w:rPr>
                                      <w:rFonts w:hint="eastAsia"/>
                                    </w:rPr>
                                    <w:t>n</w:t>
                                  </w:r>
                                  <w:r>
                                    <w:t xml:space="preserve"> – </w:t>
                                  </w:r>
                                  <w:r>
                                    <w:rPr>
                                      <w:rFonts w:hint="eastAsia"/>
                                    </w:rPr>
                                    <w:t>city</w:t>
                                  </w:r>
                                  <w:r>
                                    <w:t xml:space="preserve"> asymmetric TSP, there are </w:t>
                                  </w:r>
                                  <m:oMath>
                                    <m:r>
                                      <w:rPr>
                                        <w:rFonts w:ascii="Cambria Math" w:hAnsi="Cambria Math"/>
                                      </w:rPr>
                                      <m:t>(n - 1)!</m:t>
                                    </m:r>
                                  </m:oMath>
                                  <w:r>
                                    <w:t xml:space="preserve"> possible solutions, one or more of which gives the minimum cost. </w:t>
                                  </w:r>
                                </w:p>
                                <w:p w14:paraId="2C007AB5" w14:textId="77777777" w:rsidR="00B91B41" w:rsidRDefault="00B91B41" w:rsidP="00B91B41">
                                  <w:pPr>
                                    <w:spacing w:after="0" w:line="240" w:lineRule="auto"/>
                                  </w:pPr>
                                  <w:r>
                                    <w:t xml:space="preserve">For an n-city symmetric TSP, there are </w:t>
                                  </w:r>
                                  <m:oMath>
                                    <m:f>
                                      <m:fPr>
                                        <m:ctrlPr>
                                          <w:rPr>
                                            <w:rFonts w:ascii="Cambria Math" w:hAnsi="Cambria Math"/>
                                            <w:i/>
                                          </w:rPr>
                                        </m:ctrlPr>
                                      </m:fPr>
                                      <m:num>
                                        <m:r>
                                          <w:rPr>
                                            <w:rFonts w:ascii="Cambria Math" w:hAnsi="Cambria Math"/>
                                          </w:rPr>
                                          <m:t>(n - 1)!</m:t>
                                        </m:r>
                                      </m:num>
                                      <m:den>
                                        <m:r>
                                          <w:rPr>
                                            <w:rFonts w:ascii="Cambria Math" w:hAnsi="Cambria Math"/>
                                          </w:rPr>
                                          <m:t>2</m:t>
                                        </m:r>
                                      </m:den>
                                    </m:f>
                                  </m:oMath>
                                  <w:r>
                                    <w:t xml:space="preserve"> possible solutions along with their reverse cyclic permutations having the same total cost. In either case the number of solutions becomes extremely large for even moderately large n so that an exhaustive search is impracticable.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307678" id="Text Box 9" o:spid="_x0000_s1032" type="#_x0000_t202" style="width:384.65pt;height: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" filled="f" stroked="f">
                      <v:textbox>
                        <w:txbxContent>
                          <w:p w14:paraId="4DD2882D" w14:textId="77777777" w:rsidR="00B91B41" w:rsidRDefault="00B91B41" w:rsidP="00B91B41">
                            <w:pPr>
                              <w:pStyle w:val="Heading2"/>
                              <w:spacing w:before="0"/>
                            </w:pPr>
                            <w:r>
                              <w:t>Abstract</w:t>
                            </w:r>
                          </w:p>
                          <w:p w14:paraId="20BEF759" w14:textId="77777777" w:rsidR="00B91B41" w:rsidRDefault="00B91B41" w:rsidP="00B91B41">
                            <w:pPr>
                              <w:spacing w:after="0"/>
                            </w:pPr>
                            <w:r w:rsidRPr="00B91B41">
                              <w:t>Genetic algorithms are evolutionary techniques used for optimization purposes according to survival of the fittest idea. These methods do not ensure an optimal solution; however, they give good approximation usually in a time. The genetic algorithms are useful for NP-hard problems, especially the traveling salesman problem. The genetic algorithm depends on selection criteria, crossover and mutation operators. To tackle the traveling salesman problem using genetic algorithms, there are various representations such as: binary, path, adjacency, ordinal and matrix representations. In this article, we propose a new crossover operator for traveling salesman problem to minimize the total distance. This approach has linked with path representation, which is the most natural way to represents a legal tour. Computational results are also reported with some traditional path representation methods like partially-mapped and order crossovers along with new cycle crossover operator for some benchmark TSPLIB instances and found improvements.</w:t>
                            </w:r>
                          </w:p>
                          <w:p w14:paraId="5923D25E" w14:textId="77777777" w:rsidR="00B91B41" w:rsidRDefault="00B91B41" w:rsidP="00B91B41">
                            <w:pPr>
                              <w:pStyle w:val="Heading2"/>
                              <w:spacing w:before="0"/>
                            </w:pPr>
                          </w:p>
                          <w:p w14:paraId="4E4A5376" w14:textId="77777777" w:rsidR="00B91B41" w:rsidRPr="004F53E9" w:rsidRDefault="00B91B41" w:rsidP="00B91B41">
                            <w:pPr>
                              <w:pStyle w:val="Heading2"/>
                              <w:spacing w:before="0"/>
                            </w:pPr>
                            <w:r>
                              <w:t>Introduction</w:t>
                            </w:r>
                          </w:p>
                          <w:p w14:paraId="1470C49D" w14:textId="77777777" w:rsidR="00B91B41" w:rsidRDefault="00B91B41" w:rsidP="00B91B41">
                            <w:pPr>
                              <w:spacing w:after="0" w:line="240" w:lineRule="auto"/>
                            </w:pPr>
                            <w:r>
                              <w:t>The Traveling Salesman problem (TSP) is one of the benchmarks and old problems in Computer Science and Operations Research. It can be stated as:</w:t>
                            </w:r>
                          </w:p>
                          <w:p w14:paraId="45338058" w14:textId="496BC1AF" w:rsidR="00B91B41" w:rsidRDefault="00B91B41" w:rsidP="00B91B41">
                            <w:pPr>
                              <w:spacing w:after="0" w:line="240" w:lineRule="auto"/>
                            </w:pPr>
                            <w:r>
                              <w:t>A network with ‘n’ nodes (or cities), with 'node 1' as ‘headquarters’ and a travel cost (or distance, or travel time etc.,) matrix C</w:t>
                            </w:r>
                            <w:r w:rsidR="00527DED">
                              <w:t xml:space="preserve"> </w:t>
                            </w:r>
                            <w:r>
                              <w:t>= [c</w:t>
                            </w:r>
                            <w:r w:rsidRPr="00AA475F">
                              <w:rPr>
                                <w:vertAlign w:val="subscript"/>
                              </w:rPr>
                              <w:t>ij</w:t>
                            </w:r>
                            <w:r>
                              <w:t>] of order n associated with ordered node pairs (i, j) is given. The problem is to find a least cost Hamiltonian cycle.</w:t>
                            </w:r>
                          </w:p>
                          <w:p w14:paraId="63CF8A7B" w14:textId="77777777" w:rsidR="00B91B41" w:rsidRDefault="00B91B41" w:rsidP="00B91B41">
                            <w:pPr>
                              <w:spacing w:after="0" w:line="240" w:lineRule="auto"/>
                            </w:pPr>
                            <w:r>
                              <w:t xml:space="preserve">On the basis of the structure of the cost matrix, the TSPs are classified into two groups – symmetric </w:t>
                            </w:r>
                            <w:r>
                              <w:rPr>
                                <w:rFonts w:hint="eastAsia"/>
                              </w:rPr>
                              <w:t>and</w:t>
                            </w:r>
                            <w:r>
                              <w:t xml:space="preserve"> </w:t>
                            </w:r>
                            <w:r>
                              <w:rPr>
                                <w:rFonts w:hint="eastAsia"/>
                              </w:rPr>
                              <w:t>asymmetric.</w:t>
                            </w:r>
                            <w:r>
                              <w:t xml:space="preserve"> </w:t>
                            </w:r>
                            <w:r>
                              <w:rPr>
                                <w:rFonts w:hint="eastAsia"/>
                              </w:rPr>
                              <w:t>The</w:t>
                            </w:r>
                            <w:r>
                              <w:t xml:space="preserve"> </w:t>
                            </w:r>
                            <w:r>
                              <w:rPr>
                                <w:rFonts w:hint="eastAsia"/>
                              </w:rPr>
                              <w:t>TSP</w:t>
                            </w:r>
                            <w:r>
                              <w:t xml:space="preserve"> </w:t>
                            </w:r>
                            <w:r>
                              <w:rPr>
                                <w:rFonts w:hint="eastAsia"/>
                              </w:rPr>
                              <w:t>is</w:t>
                            </w:r>
                            <w:r>
                              <w:t xml:space="preserve"> </w:t>
                            </w:r>
                            <w:r>
                              <w:rPr>
                                <w:rFonts w:hint="eastAsia"/>
                              </w:rPr>
                              <w:t>symmetric</w:t>
                            </w:r>
                            <w:r>
                              <w:t xml:space="preserve"> </w:t>
                            </w:r>
                            <w:r>
                              <w:rPr>
                                <w:rFonts w:hint="eastAsia"/>
                              </w:rPr>
                              <w:t>if</w:t>
                            </w:r>
                            <w:r>
                              <w:t xml:space="preserve"> </w:t>
                            </w:r>
                            <w:r w:rsidRPr="00AA475F">
                              <w:rPr>
                                <w:rFonts w:hint="eastAsia"/>
                                <w:sz w:val="24"/>
                                <w:szCs w:val="24"/>
                              </w:rPr>
                              <w:t>c</w:t>
                            </w:r>
                            <w:r w:rsidRPr="00AA475F">
                              <w:rPr>
                                <w:rFonts w:hint="eastAsia"/>
                                <w:sz w:val="24"/>
                                <w:szCs w:val="24"/>
                                <w:vertAlign w:val="subscript"/>
                              </w:rPr>
                              <w:t>ij</w:t>
                            </w:r>
                            <w:r>
                              <w:rPr>
                                <w:sz w:val="24"/>
                                <w:szCs w:val="24"/>
                                <w:vertAlign w:val="subscript"/>
                              </w:rPr>
                              <w:t xml:space="preserve"> </w:t>
                            </w:r>
                            <w:r w:rsidRPr="00AA475F">
                              <w:rPr>
                                <w:rFonts w:hint="eastAsia"/>
                                <w:sz w:val="24"/>
                                <w:szCs w:val="24"/>
                              </w:rPr>
                              <w:t>=</w:t>
                            </w:r>
                            <w:r>
                              <w:rPr>
                                <w:sz w:val="24"/>
                                <w:szCs w:val="24"/>
                              </w:rPr>
                              <w:t xml:space="preserve"> </w:t>
                            </w:r>
                            <w:r w:rsidRPr="00AA475F">
                              <w:rPr>
                                <w:rFonts w:hint="eastAsia"/>
                                <w:sz w:val="24"/>
                                <w:szCs w:val="24"/>
                              </w:rPr>
                              <w:t>c</w:t>
                            </w:r>
                            <w:r w:rsidRPr="00AA475F">
                              <w:rPr>
                                <w:rFonts w:hint="eastAsia"/>
                                <w:sz w:val="24"/>
                                <w:szCs w:val="24"/>
                                <w:vertAlign w:val="subscript"/>
                              </w:rPr>
                              <w:t>ji</w:t>
                            </w:r>
                            <w:r>
                              <w:rPr>
                                <w:rFonts w:hint="eastAsia"/>
                              </w:rPr>
                              <w:t>,</w:t>
                            </w:r>
                            <w:r>
                              <w:t xml:space="preserve"> </w:t>
                            </w:r>
                            <w:r>
                              <w:rPr>
                                <w:rFonts w:hint="eastAsia"/>
                              </w:rPr>
                              <w:t>∀</w:t>
                            </w:r>
                            <w:r>
                              <w:rPr>
                                <w:rFonts w:hint="eastAsia"/>
                              </w:rPr>
                              <w:t xml:space="preserve"> i,</w:t>
                            </w:r>
                            <w:r>
                              <w:t xml:space="preserve"> </w:t>
                            </w:r>
                            <w:r>
                              <w:rPr>
                                <w:rFonts w:hint="eastAsia"/>
                              </w:rPr>
                              <w:t>j</w:t>
                            </w:r>
                            <w:r>
                              <w:t xml:space="preserve"> </w:t>
                            </w:r>
                            <w:r>
                              <w:rPr>
                                <w:rFonts w:hint="eastAsia"/>
                              </w:rPr>
                              <w:t>and</w:t>
                            </w:r>
                            <w:r>
                              <w:t xml:space="preserve"> </w:t>
                            </w:r>
                            <w:r>
                              <w:rPr>
                                <w:rFonts w:hint="eastAsia"/>
                              </w:rPr>
                              <w:t>asymmetric</w:t>
                            </w:r>
                            <w:r>
                              <w:t xml:space="preserve"> </w:t>
                            </w:r>
                            <w:r>
                              <w:rPr>
                                <w:rFonts w:hint="eastAsia"/>
                              </w:rPr>
                              <w:t>otherwise.</w:t>
                            </w:r>
                            <w:r>
                              <w:t xml:space="preserve"> </w:t>
                            </w:r>
                            <w:r>
                              <w:rPr>
                                <w:rFonts w:hint="eastAsia"/>
                              </w:rPr>
                              <w:t>For</w:t>
                            </w:r>
                            <w:r>
                              <w:t xml:space="preserve"> </w:t>
                            </w:r>
                            <w:r>
                              <w:rPr>
                                <w:rFonts w:hint="eastAsia"/>
                              </w:rPr>
                              <w:t>an</w:t>
                            </w:r>
                            <w:r>
                              <w:t xml:space="preserve"> </w:t>
                            </w:r>
                            <w:r>
                              <w:rPr>
                                <w:rFonts w:hint="eastAsia"/>
                              </w:rPr>
                              <w:t>n</w:t>
                            </w:r>
                            <w:r>
                              <w:t xml:space="preserve"> – </w:t>
                            </w:r>
                            <w:r>
                              <w:rPr>
                                <w:rFonts w:hint="eastAsia"/>
                              </w:rPr>
                              <w:t>city</w:t>
                            </w:r>
                            <w:r>
                              <w:t xml:space="preserve"> asymmetric TSP, there are </w:t>
                            </w:r>
                            <m:oMath>
                              <m:r>
                                <w:rPr>
                                  <w:rFonts w:ascii="Cambria Math" w:hAnsi="Cambria Math"/>
                                </w:rPr>
                                <m:t>(n - 1)!</m:t>
                              </m:r>
                            </m:oMath>
                            <w:r>
                              <w:t xml:space="preserve"> possible solutions, one or more of which gives the minimum cost. </w:t>
                            </w:r>
                          </w:p>
                          <w:p w14:paraId="2C007AB5" w14:textId="77777777" w:rsidR="00B91B41" w:rsidRDefault="00B91B41" w:rsidP="00B91B41">
                            <w:pPr>
                              <w:spacing w:after="0" w:line="240" w:lineRule="auto"/>
                            </w:pPr>
                            <w:r>
                              <w:t xml:space="preserve">For an n-city symmetric TSP, there are </w:t>
                            </w:r>
                            <m:oMath>
                              <m:f>
                                <m:fPr>
                                  <m:ctrlPr>
                                    <w:rPr>
                                      <w:rFonts w:ascii="Cambria Math" w:hAnsi="Cambria Math"/>
                                      <w:i/>
                                    </w:rPr>
                                  </m:ctrlPr>
                                </m:fPr>
                                <m:num>
                                  <m:r>
                                    <w:rPr>
                                      <w:rFonts w:ascii="Cambria Math" w:hAnsi="Cambria Math"/>
                                    </w:rPr>
                                    <m:t>(n - 1)!</m:t>
                                  </m:r>
                                </m:num>
                                <m:den>
                                  <m:r>
                                    <w:rPr>
                                      <w:rFonts w:ascii="Cambria Math" w:hAnsi="Cambria Math"/>
                                    </w:rPr>
                                    <m:t>2</m:t>
                                  </m:r>
                                </m:den>
                              </m:f>
                            </m:oMath>
                            <w:r>
                              <w:t xml:space="preserve"> possible solutions along with their reverse cyclic permutations having the same total cost. In either case the number of solutions becomes extremely large for even moderately large n so that an exhaustive search is impracticable. </w:t>
                            </w:r>
                          </w:p>
                        </w:txbxContent>
                      </v:textbox>
                      <w10:anchorlock/>
                    </v:shape>
                  </w:pict>
                </mc:Fallback>
              </mc:AlternateContent>
            </w:r>
          </w:p>
        </w:tc>
        <w:tc>
          <w:tcPr>
            <w:tcW w:w="236" w:type="dxa"/>
            <w:vMerge/>
          </w:tcPr>
          <w:p w14:paraId="4ED6D1EB"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14:paraId="223FFA77" w14:textId="77777777"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14:paraId="129F33CD" w14:textId="77777777" w:rsidTr="00B91B41">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4" w:type="dxa"/>
            <w:shd w:val="clear" w:color="auto" w:fill="auto"/>
            <w:vAlign w:val="center"/>
          </w:tcPr>
          <w:p w14:paraId="274A54BE" w14:textId="4908C683" w:rsidR="005D120C" w:rsidRDefault="00B91B41" w:rsidP="004F53E9">
            <w:pPr>
              <w:jc w:val="center"/>
              <w:rPr>
                <w:b w:val="0"/>
                <w:bCs w:val="0"/>
              </w:rPr>
            </w:pPr>
            <w:r>
              <w:rPr>
                <w:noProof/>
              </w:rPr>
              <w:lastRenderedPageBreak/>
              <mc:AlternateContent>
                <mc:Choice Requires="wps">
                  <w:drawing>
                    <wp:inline distT="0" distB="0" distL="0" distR="0" wp14:anchorId="70B463E2" wp14:editId="581170AA">
                      <wp:extent cx="4892040" cy="7946265"/>
                      <wp:effectExtent l="0" t="0" r="0" b="0"/>
                      <wp:docPr id="2" name="Text Box 2"/>
                      <wp:cNvGraphicFramePr/>
                      <a:graphic xmlns:a="http://schemas.openxmlformats.org/drawingml/2006/main">
                        <a:graphicData uri="http://schemas.microsoft.com/office/word/2010/wordprocessingShape">
                          <wps:wsp>
                            <wps:cNvSpPr txBox="1"/>
                            <wps:spPr>
                              <a:xfrm>
                                <a:off x="0" y="0"/>
                                <a:ext cx="4892040" cy="7946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E6C32B" w14:textId="15D0FA38" w:rsidR="003D48BF" w:rsidRDefault="003D48BF" w:rsidP="003D48BF">
                                  <w:pPr>
                                    <w:pStyle w:val="Heading2"/>
                                  </w:pPr>
                                  <w:r>
                                    <w:t>Design</w:t>
                                  </w:r>
                                </w:p>
                                <w:p w14:paraId="5526D18A" w14:textId="77777777" w:rsidR="003D48BF" w:rsidRDefault="003D48BF" w:rsidP="003D48BF">
                                  <w:pPr>
                                    <w:pStyle w:val="ListParagraph"/>
                                    <w:numPr>
                                      <w:ilvl w:val="0"/>
                                      <w:numId w:val="1"/>
                                    </w:numPr>
                                  </w:pPr>
                                  <w:r>
                                    <w:t>First, our program populates array of cities through which the salesman will travel.</w:t>
                                  </w:r>
                                </w:p>
                                <w:p w14:paraId="0413E384" w14:textId="7F3C1E72" w:rsidR="003D48BF" w:rsidRDefault="003D48BF" w:rsidP="003D48BF">
                                  <w:pPr>
                                    <w:pStyle w:val="ListParagraph"/>
                                    <w:numPr>
                                      <w:ilvl w:val="0"/>
                                      <w:numId w:val="1"/>
                                    </w:numPr>
                                  </w:pPr>
                                  <w:r>
                                    <w:t>Our program makes orders (chromosomes)</w:t>
                                  </w:r>
                                </w:p>
                                <w:p w14:paraId="4068F6D2" w14:textId="3D0D37A6" w:rsidR="003D48BF" w:rsidRDefault="003D48BF" w:rsidP="003D48BF">
                                  <w:pPr>
                                    <w:pStyle w:val="ListParagraph"/>
                                    <w:numPr>
                                      <w:ilvl w:val="0"/>
                                      <w:numId w:val="1"/>
                                    </w:numPr>
                                  </w:pPr>
                                  <w:r w:rsidRPr="00210A1E">
                                    <w:rPr>
                                      <w:b/>
                                      <w:bCs/>
                                    </w:rPr>
                                    <w:t>Chromosomes</w:t>
                                  </w:r>
                                  <w:r>
                                    <w:t>: it is a specific order in which the salesman will travel.</w:t>
                                  </w:r>
                                </w:p>
                                <w:p w14:paraId="3F1CA5F0" w14:textId="3CE339C7" w:rsidR="00D8547B" w:rsidRDefault="00D8547B" w:rsidP="003D48BF">
                                  <w:pPr>
                                    <w:pStyle w:val="ListParagraph"/>
                                    <w:numPr>
                                      <w:ilvl w:val="0"/>
                                      <w:numId w:val="1"/>
                                    </w:numPr>
                                  </w:pPr>
                                  <w:r>
                                    <w:t>It will calculate total distance of each chromosomes.</w:t>
                                  </w:r>
                                </w:p>
                                <w:p w14:paraId="12462D78" w14:textId="01DE025C" w:rsidR="00D8547B" w:rsidRDefault="003D48BF" w:rsidP="00D8547B">
                                  <w:pPr>
                                    <w:pStyle w:val="ListParagraph"/>
                                    <w:numPr>
                                      <w:ilvl w:val="0"/>
                                      <w:numId w:val="1"/>
                                    </w:numPr>
                                  </w:pPr>
                                  <w:r>
                                    <w:t xml:space="preserve">It will populate </w:t>
                                  </w:r>
                                  <w:r w:rsidR="00D8547B">
                                    <w:t>many random chromosomes.</w:t>
                                  </w:r>
                                </w:p>
                                <w:p w14:paraId="62DAD7A3" w14:textId="0A39CBD9" w:rsidR="003D48BF" w:rsidRDefault="003D48BF" w:rsidP="003D48BF">
                                  <w:pPr>
                                    <w:pStyle w:val="ListParagraph"/>
                                    <w:numPr>
                                      <w:ilvl w:val="0"/>
                                      <w:numId w:val="1"/>
                                    </w:numPr>
                                  </w:pPr>
                                  <w:r>
                                    <w:t>Then it will calculate the fitness of each item in the population array</w:t>
                                  </w:r>
                                  <w:r w:rsidR="00D8547B">
                                    <w:t>.</w:t>
                                  </w:r>
                                </w:p>
                                <w:p w14:paraId="664DFC67" w14:textId="6EBFFFF0" w:rsidR="00D8547B" w:rsidRDefault="00D8547B" w:rsidP="003D48BF">
                                  <w:pPr>
                                    <w:pStyle w:val="ListParagraph"/>
                                    <w:numPr>
                                      <w:ilvl w:val="0"/>
                                      <w:numId w:val="1"/>
                                    </w:numPr>
                                  </w:pPr>
                                  <w:r>
                                    <w:t>It will normalize the fitness.</w:t>
                                  </w:r>
                                </w:p>
                                <w:p w14:paraId="24F88776" w14:textId="6A0BEBF9" w:rsidR="00D8547B" w:rsidRDefault="00D8547B" w:rsidP="00D8547B">
                                  <w:pPr>
                                    <w:pStyle w:val="ListParagraph"/>
                                    <w:numPr>
                                      <w:ilvl w:val="0"/>
                                      <w:numId w:val="1"/>
                                    </w:numPr>
                                  </w:pPr>
                                  <w:r>
                                    <w:t>Now it will continue generating new populations:</w:t>
                                  </w:r>
                                </w:p>
                                <w:p w14:paraId="666898E1" w14:textId="7A88E685" w:rsidR="00D8547B" w:rsidRDefault="00D8547B" w:rsidP="00D8547B">
                                  <w:pPr>
                                    <w:pStyle w:val="ListParagraph"/>
                                    <w:numPr>
                                      <w:ilvl w:val="1"/>
                                      <w:numId w:val="1"/>
                                    </w:numPr>
                                  </w:pPr>
                                  <w:r>
                                    <w:t>Find two parents.</w:t>
                                  </w:r>
                                </w:p>
                                <w:p w14:paraId="57C8C20F" w14:textId="3C61B7FB" w:rsidR="00D8547B" w:rsidRDefault="00D8547B" w:rsidP="00D8547B">
                                  <w:pPr>
                                    <w:pStyle w:val="ListParagraph"/>
                                    <w:numPr>
                                      <w:ilvl w:val="1"/>
                                      <w:numId w:val="1"/>
                                    </w:numPr>
                                  </w:pPr>
                                  <w:r>
                                    <w:t>Apply Crossover function on them.</w:t>
                                  </w:r>
                                </w:p>
                                <w:p w14:paraId="0BDBF553" w14:textId="5CAF17BB" w:rsidR="00D8547B" w:rsidRDefault="00D8547B" w:rsidP="00D8547B">
                                  <w:pPr>
                                    <w:pStyle w:val="ListParagraph"/>
                                    <w:numPr>
                                      <w:ilvl w:val="1"/>
                                      <w:numId w:val="1"/>
                                    </w:numPr>
                                  </w:pPr>
                                  <w:r>
                                    <w:t>It will generate two more population.</w:t>
                                  </w:r>
                                </w:p>
                                <w:p w14:paraId="442E499C" w14:textId="38F2189E" w:rsidR="00D8547B" w:rsidRDefault="00D8547B" w:rsidP="00D8547B">
                                  <w:pPr>
                                    <w:pStyle w:val="ListParagraph"/>
                                    <w:numPr>
                                      <w:ilvl w:val="1"/>
                                      <w:numId w:val="1"/>
                                    </w:numPr>
                                  </w:pPr>
                                  <w:r>
                                    <w:t>Mutate these population.</w:t>
                                  </w:r>
                                </w:p>
                                <w:p w14:paraId="3AA72BFB" w14:textId="6AA090FA" w:rsidR="00D8547B" w:rsidRDefault="00D8547B" w:rsidP="00D8547B">
                                  <w:pPr>
                                    <w:pStyle w:val="ListParagraph"/>
                                    <w:numPr>
                                      <w:ilvl w:val="1"/>
                                      <w:numId w:val="1"/>
                                    </w:numPr>
                                  </w:pPr>
                                  <w:r>
                                    <w:t>Repeat the process till we get the 100% fitness.</w:t>
                                  </w:r>
                                </w:p>
                                <w:p w14:paraId="2CE6BB7C" w14:textId="7EF6D61C" w:rsidR="00D8547B" w:rsidRDefault="00D8547B" w:rsidP="00D8547B">
                                  <w:pPr>
                                    <w:pStyle w:val="ListParagraph"/>
                                    <w:numPr>
                                      <w:ilvl w:val="0"/>
                                      <w:numId w:val="1"/>
                                    </w:numPr>
                                  </w:pPr>
                                  <w:r>
                                    <w:t>Draw graphs on web page:</w:t>
                                  </w:r>
                                </w:p>
                                <w:p w14:paraId="5E80FF0F" w14:textId="33F7DC37" w:rsidR="00D8547B" w:rsidRDefault="00D8547B" w:rsidP="00D8547B">
                                  <w:pPr>
                                    <w:pStyle w:val="ListParagraph"/>
                                    <w:numPr>
                                      <w:ilvl w:val="1"/>
                                      <w:numId w:val="1"/>
                                    </w:numPr>
                                  </w:pPr>
                                  <w:r>
                                    <w:t>Present Best Path</w:t>
                                  </w:r>
                                </w:p>
                                <w:p w14:paraId="590BCCA7" w14:textId="62CAD7C9" w:rsidR="00D8547B" w:rsidRDefault="00D8547B" w:rsidP="00D8547B">
                                  <w:pPr>
                                    <w:pStyle w:val="ListParagraph"/>
                                    <w:numPr>
                                      <w:ilvl w:val="1"/>
                                      <w:numId w:val="1"/>
                                    </w:numPr>
                                  </w:pPr>
                                  <w:r>
                                    <w:t>Best Path.</w:t>
                                  </w:r>
                                </w:p>
                                <w:p w14:paraId="1AC5235F" w14:textId="681562D7" w:rsidR="00D8547B" w:rsidRDefault="00D8547B" w:rsidP="00D8547B">
                                  <w:pPr>
                                    <w:pStyle w:val="ListParagraph"/>
                                    <w:numPr>
                                      <w:ilvl w:val="0"/>
                                      <w:numId w:val="1"/>
                                    </w:numPr>
                                  </w:pPr>
                                  <w:r>
                                    <w:t>We will get our final solution in the best path graph.</w:t>
                                  </w:r>
                                </w:p>
                                <w:p w14:paraId="177DD203" w14:textId="1A19076E" w:rsidR="00D8547B" w:rsidRDefault="00210A1E" w:rsidP="00D8547B">
                                  <w:pPr>
                                    <w:pStyle w:val="Heading2"/>
                                  </w:pPr>
                                  <w:r>
                                    <w:t>Experimental Setup</w:t>
                                  </w:r>
                                </w:p>
                                <w:p w14:paraId="7875CF09" w14:textId="60BD9053" w:rsidR="00210A1E" w:rsidRPr="00210A1E" w:rsidRDefault="00210A1E" w:rsidP="00210A1E">
                                  <w:pPr>
                                    <w:spacing w:line="240" w:lineRule="auto"/>
                                    <w:rPr>
                                      <w:b/>
                                      <w:bCs/>
                                    </w:rPr>
                                  </w:pPr>
                                  <w:r w:rsidRPr="00210A1E">
                                    <w:rPr>
                                      <w:b/>
                                      <w:bCs/>
                                    </w:rPr>
                                    <w:t>Required Inputs:</w:t>
                                  </w:r>
                                </w:p>
                                <w:p w14:paraId="03CDB74C" w14:textId="4A6AAAA2" w:rsidR="00D8547B" w:rsidRDefault="00210A1E" w:rsidP="00210A1E">
                                  <w:pPr>
                                    <w:pStyle w:val="ListParagraph"/>
                                    <w:numPr>
                                      <w:ilvl w:val="0"/>
                                      <w:numId w:val="3"/>
                                    </w:numPr>
                                  </w:pPr>
                                  <w:r>
                                    <w:t>Total cities to visit by the salesman</w:t>
                                  </w:r>
                                </w:p>
                                <w:p w14:paraId="7920D9B2" w14:textId="3A0DD594" w:rsidR="00210A1E" w:rsidRDefault="00210A1E" w:rsidP="00210A1E">
                                  <w:pPr>
                                    <w:pStyle w:val="ListParagraph"/>
                                    <w:numPr>
                                      <w:ilvl w:val="0"/>
                                      <w:numId w:val="3"/>
                                    </w:numPr>
                                  </w:pPr>
                                  <w:r>
                                    <w:t>Population size</w:t>
                                  </w:r>
                                </w:p>
                                <w:p w14:paraId="16D7CC7C" w14:textId="002285D0" w:rsidR="00E257BE" w:rsidRPr="00E257BE" w:rsidRDefault="00210A1E" w:rsidP="00E257BE">
                                  <w:pPr>
                                    <w:pStyle w:val="ListParagraph"/>
                                    <w:numPr>
                                      <w:ilvl w:val="0"/>
                                      <w:numId w:val="3"/>
                                    </w:numPr>
                                  </w:pPr>
                                  <w:r>
                                    <w:t>Mutation rate</w:t>
                                  </w:r>
                                </w:p>
                                <w:p w14:paraId="3D473BD1" w14:textId="24265066" w:rsidR="00E257BE" w:rsidRDefault="00E257BE" w:rsidP="00E257BE">
                                  <w:r w:rsidRPr="00E257BE">
                                    <w:rPr>
                                      <w:b/>
                                      <w:bCs/>
                                    </w:rPr>
                                    <w:t>Note</w:t>
                                  </w:r>
                                  <w:r>
                                    <w:t>: You can change input by navigating in drawinOnBrowser.js file</w:t>
                                  </w:r>
                                </w:p>
                                <w:p w14:paraId="77AE7E92" w14:textId="15626D33" w:rsidR="00210A1E" w:rsidRPr="00210A1E" w:rsidRDefault="00210A1E" w:rsidP="00210A1E">
                                  <w:pPr>
                                    <w:rPr>
                                      <w:b/>
                                      <w:bCs/>
                                    </w:rPr>
                                  </w:pPr>
                                  <w:r w:rsidRPr="00210A1E">
                                    <w:rPr>
                                      <w:b/>
                                      <w:bCs/>
                                    </w:rPr>
                                    <w:t>Languages Used:</w:t>
                                  </w:r>
                                </w:p>
                                <w:p w14:paraId="7C04012F" w14:textId="3E93A2DE" w:rsidR="00210A1E" w:rsidRDefault="00210A1E" w:rsidP="00210A1E">
                                  <w:pPr>
                                    <w:pStyle w:val="ListParagraph"/>
                                    <w:numPr>
                                      <w:ilvl w:val="0"/>
                                      <w:numId w:val="4"/>
                                    </w:numPr>
                                  </w:pPr>
                                  <w:r>
                                    <w:t>HTML</w:t>
                                  </w:r>
                                </w:p>
                                <w:p w14:paraId="40DC053A" w14:textId="405077B7" w:rsidR="00210A1E" w:rsidRDefault="00210A1E" w:rsidP="00210A1E">
                                  <w:pPr>
                                    <w:pStyle w:val="ListParagraph"/>
                                    <w:numPr>
                                      <w:ilvl w:val="0"/>
                                      <w:numId w:val="4"/>
                                    </w:numPr>
                                  </w:pPr>
                                  <w:r>
                                    <w:t>JavaScript</w:t>
                                  </w:r>
                                </w:p>
                                <w:p w14:paraId="6E75926E" w14:textId="6A0D8E34" w:rsidR="00210A1E" w:rsidRDefault="00210A1E" w:rsidP="00210A1E">
                                  <w:pPr>
                                    <w:pStyle w:val="ListParagraph"/>
                                    <w:numPr>
                                      <w:ilvl w:val="0"/>
                                      <w:numId w:val="4"/>
                                    </w:numPr>
                                  </w:pPr>
                                  <w:r>
                                    <w:t>P5 Library for drawing and array manipulation</w:t>
                                  </w:r>
                                </w:p>
                                <w:p w14:paraId="25156238" w14:textId="4A0D85D7" w:rsidR="00210A1E" w:rsidRDefault="00950AC1" w:rsidP="00210A1E">
                                  <w:r w:rsidRPr="00950AC1">
                                    <w:rPr>
                                      <w:b/>
                                      <w:bCs/>
                                    </w:rPr>
                                    <w:t>Note</w:t>
                                  </w:r>
                                  <w:r>
                                    <w:t>: Internet connection is mandatory because we are using p5 library.</w:t>
                                  </w:r>
                                </w:p>
                                <w:p w14:paraId="03D456A9" w14:textId="783D2452" w:rsidR="00062E1D" w:rsidRDefault="00062E1D" w:rsidP="00062E1D">
                                  <w:pPr>
                                    <w:pStyle w:val="Heading2"/>
                                  </w:pPr>
                                  <w:r>
                                    <w:t>References</w:t>
                                  </w:r>
                                </w:p>
                                <w:p w14:paraId="5CA75E71" w14:textId="11E97EDD" w:rsidR="00062E1D" w:rsidRDefault="00062E1D" w:rsidP="00062E1D">
                                  <w:r>
                                    <w:t>P5 library:</w:t>
                                  </w:r>
                                </w:p>
                                <w:p w14:paraId="45B4A8EB" w14:textId="19824AD7" w:rsidR="00062E1D" w:rsidRDefault="002D042F" w:rsidP="00062E1D">
                                  <w:pPr>
                                    <w:pStyle w:val="ListParagraph"/>
                                    <w:numPr>
                                      <w:ilvl w:val="0"/>
                                      <w:numId w:val="5"/>
                                    </w:numPr>
                                  </w:pPr>
                                  <w:hyperlink r:id="rId19" w:history="1">
                                    <w:r w:rsidR="00062E1D" w:rsidRPr="00B64D22">
                                      <w:rPr>
                                        <w:rStyle w:val="Hyperlink"/>
                                      </w:rPr>
                                      <w:t>https://cdnjs.cloudflare.com/ajax/libs/p5.js/0.6.1/p5.js</w:t>
                                    </w:r>
                                  </w:hyperlink>
                                </w:p>
                                <w:p w14:paraId="0BA32DAA" w14:textId="2A632517" w:rsidR="00062E1D" w:rsidRDefault="002D042F" w:rsidP="00062E1D">
                                  <w:pPr>
                                    <w:pStyle w:val="ListParagraph"/>
                                    <w:numPr>
                                      <w:ilvl w:val="0"/>
                                      <w:numId w:val="5"/>
                                    </w:numPr>
                                  </w:pPr>
                                  <w:hyperlink r:id="rId20" w:history="1">
                                    <w:r w:rsidR="00062E1D" w:rsidRPr="00062E1D">
                                      <w:rPr>
                                        <w:rStyle w:val="Hyperlink"/>
                                      </w:rPr>
                                      <w:t>https://cdnjs.cloudflare.com/ajax/libs/p5.js/0.6.1/addons/p5.dom.js</w:t>
                                    </w:r>
                                  </w:hyperlink>
                                </w:p>
                                <w:p w14:paraId="3892BE18" w14:textId="6453F9D1" w:rsidR="00062E1D" w:rsidRPr="00062E1D" w:rsidRDefault="00062E1D" w:rsidP="00062E1D"/>
                                <w:p w14:paraId="1B7ED78C" w14:textId="77777777" w:rsidR="00950AC1" w:rsidRPr="003D48BF" w:rsidRDefault="00950AC1" w:rsidP="00210A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0B463E2" id="_x0000_t202" coordsize="21600,21600" o:spt="202" path="m,l,21600r21600,l21600,xe">
                      <v:stroke joinstyle="miter"/>
                      <v:path gradientshapeok="t" o:connecttype="rect"/>
                    </v:shapetype>
                    <v:shape id="Text Box 2" o:spid="_x0000_s1033" type="#_x0000_t202" style="width:385.2pt;height:6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" filled="f" stroked="f">
                      <v:textbox>
                        <w:txbxContent>
                          <w:p w14:paraId="4DE6C32B" w14:textId="15D0FA38" w:rsidR="003D48BF" w:rsidRDefault="003D48BF" w:rsidP="003D48BF">
                            <w:pPr>
                              <w:pStyle w:val="Heading2"/>
                            </w:pPr>
                            <w:r>
                              <w:t>Design</w:t>
                            </w:r>
                          </w:p>
                          <w:p w14:paraId="5526D18A" w14:textId="77777777" w:rsidR="003D48BF" w:rsidRDefault="003D48BF" w:rsidP="003D48BF">
                            <w:pPr>
                              <w:pStyle w:val="ListParagraph"/>
                              <w:numPr>
                                <w:ilvl w:val="0"/>
                                <w:numId w:val="1"/>
                              </w:numPr>
                            </w:pPr>
                            <w:r>
                              <w:t>First, our program populates array of cities through which the salesman will travel.</w:t>
                            </w:r>
                          </w:p>
                          <w:p w14:paraId="0413E384" w14:textId="7F3C1E72" w:rsidR="003D48BF" w:rsidRDefault="003D48BF" w:rsidP="003D48BF">
                            <w:pPr>
                              <w:pStyle w:val="ListParagraph"/>
                              <w:numPr>
                                <w:ilvl w:val="0"/>
                                <w:numId w:val="1"/>
                              </w:numPr>
                            </w:pPr>
                            <w:r>
                              <w:t>Our program makes orders (chromosomes)</w:t>
                            </w:r>
                          </w:p>
                          <w:p w14:paraId="4068F6D2" w14:textId="3D0D37A6" w:rsidR="003D48BF" w:rsidRDefault="003D48BF" w:rsidP="003D48BF">
                            <w:pPr>
                              <w:pStyle w:val="ListParagraph"/>
                              <w:numPr>
                                <w:ilvl w:val="0"/>
                                <w:numId w:val="1"/>
                              </w:numPr>
                            </w:pPr>
                            <w:r w:rsidRPr="00210A1E">
                              <w:rPr>
                                <w:b/>
                                <w:bCs/>
                              </w:rPr>
                              <w:t>Chromosomes</w:t>
                            </w:r>
                            <w:r>
                              <w:t>: it is a specific order in which the salesman will travel.</w:t>
                            </w:r>
                          </w:p>
                          <w:p w14:paraId="3F1CA5F0" w14:textId="3CE339C7" w:rsidR="00D8547B" w:rsidRDefault="00D8547B" w:rsidP="003D48BF">
                            <w:pPr>
                              <w:pStyle w:val="ListParagraph"/>
                              <w:numPr>
                                <w:ilvl w:val="0"/>
                                <w:numId w:val="1"/>
                              </w:numPr>
                            </w:pPr>
                            <w:r>
                              <w:t>It will calculate total distance of each chromosomes.</w:t>
                            </w:r>
                          </w:p>
                          <w:p w14:paraId="12462D78" w14:textId="01DE025C" w:rsidR="00D8547B" w:rsidRDefault="003D48BF" w:rsidP="00D8547B">
                            <w:pPr>
                              <w:pStyle w:val="ListParagraph"/>
                              <w:numPr>
                                <w:ilvl w:val="0"/>
                                <w:numId w:val="1"/>
                              </w:numPr>
                            </w:pPr>
                            <w:r>
                              <w:t xml:space="preserve">It will populate </w:t>
                            </w:r>
                            <w:r w:rsidR="00D8547B">
                              <w:t>many random chromosomes.</w:t>
                            </w:r>
                          </w:p>
                          <w:p w14:paraId="62DAD7A3" w14:textId="0A39CBD9" w:rsidR="003D48BF" w:rsidRDefault="003D48BF" w:rsidP="003D48BF">
                            <w:pPr>
                              <w:pStyle w:val="ListParagraph"/>
                              <w:numPr>
                                <w:ilvl w:val="0"/>
                                <w:numId w:val="1"/>
                              </w:numPr>
                            </w:pPr>
                            <w:r>
                              <w:t>Then it will calculate the fitness of each item in the population array</w:t>
                            </w:r>
                            <w:r w:rsidR="00D8547B">
                              <w:t>.</w:t>
                            </w:r>
                          </w:p>
                          <w:p w14:paraId="664DFC67" w14:textId="6EBFFFF0" w:rsidR="00D8547B" w:rsidRDefault="00D8547B" w:rsidP="003D48BF">
                            <w:pPr>
                              <w:pStyle w:val="ListParagraph"/>
                              <w:numPr>
                                <w:ilvl w:val="0"/>
                                <w:numId w:val="1"/>
                              </w:numPr>
                            </w:pPr>
                            <w:r>
                              <w:t>It will normalize the fitness.</w:t>
                            </w:r>
                          </w:p>
                          <w:p w14:paraId="24F88776" w14:textId="6A0BEBF9" w:rsidR="00D8547B" w:rsidRDefault="00D8547B" w:rsidP="00D8547B">
                            <w:pPr>
                              <w:pStyle w:val="ListParagraph"/>
                              <w:numPr>
                                <w:ilvl w:val="0"/>
                                <w:numId w:val="1"/>
                              </w:numPr>
                            </w:pPr>
                            <w:r>
                              <w:t>Now it will continue generating new populations:</w:t>
                            </w:r>
                          </w:p>
                          <w:p w14:paraId="666898E1" w14:textId="7A88E685" w:rsidR="00D8547B" w:rsidRDefault="00D8547B" w:rsidP="00D8547B">
                            <w:pPr>
                              <w:pStyle w:val="ListParagraph"/>
                              <w:numPr>
                                <w:ilvl w:val="1"/>
                                <w:numId w:val="1"/>
                              </w:numPr>
                            </w:pPr>
                            <w:r>
                              <w:t>Find two parents.</w:t>
                            </w:r>
                          </w:p>
                          <w:p w14:paraId="57C8C20F" w14:textId="3C61B7FB" w:rsidR="00D8547B" w:rsidRDefault="00D8547B" w:rsidP="00D8547B">
                            <w:pPr>
                              <w:pStyle w:val="ListParagraph"/>
                              <w:numPr>
                                <w:ilvl w:val="1"/>
                                <w:numId w:val="1"/>
                              </w:numPr>
                            </w:pPr>
                            <w:r>
                              <w:t>Apply Crossover function on them.</w:t>
                            </w:r>
                          </w:p>
                          <w:p w14:paraId="0BDBF553" w14:textId="5CAF17BB" w:rsidR="00D8547B" w:rsidRDefault="00D8547B" w:rsidP="00D8547B">
                            <w:pPr>
                              <w:pStyle w:val="ListParagraph"/>
                              <w:numPr>
                                <w:ilvl w:val="1"/>
                                <w:numId w:val="1"/>
                              </w:numPr>
                            </w:pPr>
                            <w:r>
                              <w:t>It will generate two more population.</w:t>
                            </w:r>
                          </w:p>
                          <w:p w14:paraId="442E499C" w14:textId="38F2189E" w:rsidR="00D8547B" w:rsidRDefault="00D8547B" w:rsidP="00D8547B">
                            <w:pPr>
                              <w:pStyle w:val="ListParagraph"/>
                              <w:numPr>
                                <w:ilvl w:val="1"/>
                                <w:numId w:val="1"/>
                              </w:numPr>
                            </w:pPr>
                            <w:r>
                              <w:t>Mutate these population.</w:t>
                            </w:r>
                          </w:p>
                          <w:p w14:paraId="3AA72BFB" w14:textId="6AA090FA" w:rsidR="00D8547B" w:rsidRDefault="00D8547B" w:rsidP="00D8547B">
                            <w:pPr>
                              <w:pStyle w:val="ListParagraph"/>
                              <w:numPr>
                                <w:ilvl w:val="1"/>
                                <w:numId w:val="1"/>
                              </w:numPr>
                            </w:pPr>
                            <w:r>
                              <w:t>Repeat the process till we get the 100% fitness.</w:t>
                            </w:r>
                          </w:p>
                          <w:p w14:paraId="2CE6BB7C" w14:textId="7EF6D61C" w:rsidR="00D8547B" w:rsidRDefault="00D8547B" w:rsidP="00D8547B">
                            <w:pPr>
                              <w:pStyle w:val="ListParagraph"/>
                              <w:numPr>
                                <w:ilvl w:val="0"/>
                                <w:numId w:val="1"/>
                              </w:numPr>
                            </w:pPr>
                            <w:r>
                              <w:t>Draw graphs on web page:</w:t>
                            </w:r>
                          </w:p>
                          <w:p w14:paraId="5E80FF0F" w14:textId="33F7DC37" w:rsidR="00D8547B" w:rsidRDefault="00D8547B" w:rsidP="00D8547B">
                            <w:pPr>
                              <w:pStyle w:val="ListParagraph"/>
                              <w:numPr>
                                <w:ilvl w:val="1"/>
                                <w:numId w:val="1"/>
                              </w:numPr>
                            </w:pPr>
                            <w:r>
                              <w:t>Present Best Path</w:t>
                            </w:r>
                          </w:p>
                          <w:p w14:paraId="590BCCA7" w14:textId="62CAD7C9" w:rsidR="00D8547B" w:rsidRDefault="00D8547B" w:rsidP="00D8547B">
                            <w:pPr>
                              <w:pStyle w:val="ListParagraph"/>
                              <w:numPr>
                                <w:ilvl w:val="1"/>
                                <w:numId w:val="1"/>
                              </w:numPr>
                            </w:pPr>
                            <w:r>
                              <w:t>Best Path.</w:t>
                            </w:r>
                          </w:p>
                          <w:p w14:paraId="1AC5235F" w14:textId="681562D7" w:rsidR="00D8547B" w:rsidRDefault="00D8547B" w:rsidP="00D8547B">
                            <w:pPr>
                              <w:pStyle w:val="ListParagraph"/>
                              <w:numPr>
                                <w:ilvl w:val="0"/>
                                <w:numId w:val="1"/>
                              </w:numPr>
                            </w:pPr>
                            <w:r>
                              <w:t>We will get our final solution in the best path graph.</w:t>
                            </w:r>
                          </w:p>
                          <w:p w14:paraId="177DD203" w14:textId="1A19076E" w:rsidR="00D8547B" w:rsidRDefault="00210A1E" w:rsidP="00D8547B">
                            <w:pPr>
                              <w:pStyle w:val="Heading2"/>
                            </w:pPr>
                            <w:r>
                              <w:t>Experimental Setup</w:t>
                            </w:r>
                          </w:p>
                          <w:p w14:paraId="7875CF09" w14:textId="60BD9053" w:rsidR="00210A1E" w:rsidRPr="00210A1E" w:rsidRDefault="00210A1E" w:rsidP="00210A1E">
                            <w:pPr>
                              <w:spacing w:line="240" w:lineRule="auto"/>
                              <w:rPr>
                                <w:b/>
                                <w:bCs/>
                              </w:rPr>
                            </w:pPr>
                            <w:r w:rsidRPr="00210A1E">
                              <w:rPr>
                                <w:b/>
                                <w:bCs/>
                              </w:rPr>
                              <w:t>Required Inputs:</w:t>
                            </w:r>
                          </w:p>
                          <w:p w14:paraId="03CDB74C" w14:textId="4A6AAAA2" w:rsidR="00D8547B" w:rsidRDefault="00210A1E" w:rsidP="00210A1E">
                            <w:pPr>
                              <w:pStyle w:val="ListParagraph"/>
                              <w:numPr>
                                <w:ilvl w:val="0"/>
                                <w:numId w:val="3"/>
                              </w:numPr>
                            </w:pPr>
                            <w:r>
                              <w:t>Total cities to visit by the salesman</w:t>
                            </w:r>
                          </w:p>
                          <w:p w14:paraId="7920D9B2" w14:textId="3A0DD594" w:rsidR="00210A1E" w:rsidRDefault="00210A1E" w:rsidP="00210A1E">
                            <w:pPr>
                              <w:pStyle w:val="ListParagraph"/>
                              <w:numPr>
                                <w:ilvl w:val="0"/>
                                <w:numId w:val="3"/>
                              </w:numPr>
                            </w:pPr>
                            <w:r>
                              <w:t>Population size</w:t>
                            </w:r>
                          </w:p>
                          <w:p w14:paraId="16D7CC7C" w14:textId="002285D0" w:rsidR="00E257BE" w:rsidRPr="00E257BE" w:rsidRDefault="00210A1E" w:rsidP="00E257BE">
                            <w:pPr>
                              <w:pStyle w:val="ListParagraph"/>
                              <w:numPr>
                                <w:ilvl w:val="0"/>
                                <w:numId w:val="3"/>
                              </w:numPr>
                            </w:pPr>
                            <w:r>
                              <w:t>Mutation rate</w:t>
                            </w:r>
                          </w:p>
                          <w:p w14:paraId="3D473BD1" w14:textId="24265066" w:rsidR="00E257BE" w:rsidRDefault="00E257BE" w:rsidP="00E257BE">
                            <w:r w:rsidRPr="00E257BE">
                              <w:rPr>
                                <w:b/>
                                <w:bCs/>
                              </w:rPr>
                              <w:t>Note</w:t>
                            </w:r>
                            <w:r>
                              <w:t xml:space="preserve">: </w:t>
                            </w:r>
                            <w:r>
                              <w:t>You can change input by navigating in drawinOnBrowser.js file</w:t>
                            </w:r>
                          </w:p>
                          <w:p w14:paraId="77AE7E92" w14:textId="15626D33" w:rsidR="00210A1E" w:rsidRPr="00210A1E" w:rsidRDefault="00210A1E" w:rsidP="00210A1E">
                            <w:pPr>
                              <w:rPr>
                                <w:b/>
                                <w:bCs/>
                              </w:rPr>
                            </w:pPr>
                            <w:bookmarkStart w:id="1" w:name="_GoBack"/>
                            <w:bookmarkEnd w:id="1"/>
                            <w:r w:rsidRPr="00210A1E">
                              <w:rPr>
                                <w:b/>
                                <w:bCs/>
                              </w:rPr>
                              <w:t>Languages Used:</w:t>
                            </w:r>
                          </w:p>
                          <w:p w14:paraId="7C04012F" w14:textId="3E93A2DE" w:rsidR="00210A1E" w:rsidRDefault="00210A1E" w:rsidP="00210A1E">
                            <w:pPr>
                              <w:pStyle w:val="ListParagraph"/>
                              <w:numPr>
                                <w:ilvl w:val="0"/>
                                <w:numId w:val="4"/>
                              </w:numPr>
                            </w:pPr>
                            <w:r>
                              <w:t>HTML</w:t>
                            </w:r>
                          </w:p>
                          <w:p w14:paraId="40DC053A" w14:textId="405077B7" w:rsidR="00210A1E" w:rsidRDefault="00210A1E" w:rsidP="00210A1E">
                            <w:pPr>
                              <w:pStyle w:val="ListParagraph"/>
                              <w:numPr>
                                <w:ilvl w:val="0"/>
                                <w:numId w:val="4"/>
                              </w:numPr>
                            </w:pPr>
                            <w:r>
                              <w:t>JavaScript</w:t>
                            </w:r>
                          </w:p>
                          <w:p w14:paraId="6E75926E" w14:textId="6A0D8E34" w:rsidR="00210A1E" w:rsidRDefault="00210A1E" w:rsidP="00210A1E">
                            <w:pPr>
                              <w:pStyle w:val="ListParagraph"/>
                              <w:numPr>
                                <w:ilvl w:val="0"/>
                                <w:numId w:val="4"/>
                              </w:numPr>
                            </w:pPr>
                            <w:r>
                              <w:t>P5 Library for drawing and array manipulation</w:t>
                            </w:r>
                          </w:p>
                          <w:p w14:paraId="25156238" w14:textId="4A0D85D7" w:rsidR="00210A1E" w:rsidRDefault="00950AC1" w:rsidP="00210A1E">
                            <w:r w:rsidRPr="00950AC1">
                              <w:rPr>
                                <w:b/>
                                <w:bCs/>
                              </w:rPr>
                              <w:t>Note</w:t>
                            </w:r>
                            <w:r>
                              <w:t>: Internet connection is mandatory because we are using p5 library.</w:t>
                            </w:r>
                          </w:p>
                          <w:p w14:paraId="03D456A9" w14:textId="783D2452" w:rsidR="00062E1D" w:rsidRDefault="00062E1D" w:rsidP="00062E1D">
                            <w:pPr>
                              <w:pStyle w:val="Heading2"/>
                            </w:pPr>
                            <w:r>
                              <w:t>References</w:t>
                            </w:r>
                          </w:p>
                          <w:p w14:paraId="5CA75E71" w14:textId="11E97EDD" w:rsidR="00062E1D" w:rsidRDefault="00062E1D" w:rsidP="00062E1D">
                            <w:r>
                              <w:t>P5 library:</w:t>
                            </w:r>
                          </w:p>
                          <w:p w14:paraId="45B4A8EB" w14:textId="19824AD7" w:rsidR="00062E1D" w:rsidRDefault="002748F7" w:rsidP="00062E1D">
                            <w:pPr>
                              <w:pStyle w:val="ListParagraph"/>
                              <w:numPr>
                                <w:ilvl w:val="0"/>
                                <w:numId w:val="5"/>
                              </w:numPr>
                            </w:pPr>
                            <w:hyperlink r:id="rId21" w:history="1">
                              <w:r w:rsidR="00062E1D" w:rsidRPr="00B64D22">
                                <w:rPr>
                                  <w:rStyle w:val="Hyperlink"/>
                                </w:rPr>
                                <w:t>https://cdnjs.cloudflare.com/ajax/libs/p5.js/0.6.1/p5.js</w:t>
                              </w:r>
                            </w:hyperlink>
                          </w:p>
                          <w:p w14:paraId="0BA32DAA" w14:textId="2A632517" w:rsidR="00062E1D" w:rsidRDefault="002748F7" w:rsidP="00062E1D">
                            <w:pPr>
                              <w:pStyle w:val="ListParagraph"/>
                              <w:numPr>
                                <w:ilvl w:val="0"/>
                                <w:numId w:val="5"/>
                              </w:numPr>
                            </w:pPr>
                            <w:hyperlink r:id="rId22" w:history="1">
                              <w:r w:rsidR="00062E1D" w:rsidRPr="00062E1D">
                                <w:rPr>
                                  <w:rStyle w:val="Hyperlink"/>
                                </w:rPr>
                                <w:t>https://cdnjs.cloudflare.com/ajax/libs/p5.js/0.6.1/addons/p5.dom.js</w:t>
                              </w:r>
                            </w:hyperlink>
                          </w:p>
                          <w:p w14:paraId="3892BE18" w14:textId="6453F9D1" w:rsidR="00062E1D" w:rsidRPr="00062E1D" w:rsidRDefault="00062E1D" w:rsidP="00062E1D"/>
                          <w:p w14:paraId="1B7ED78C" w14:textId="77777777" w:rsidR="00950AC1" w:rsidRPr="003D48BF" w:rsidRDefault="00950AC1" w:rsidP="00210A1E"/>
                        </w:txbxContent>
                      </v:textbox>
                      <w10:anchorlock/>
                    </v:shape>
                  </w:pict>
                </mc:Fallback>
              </mc:AlternateContent>
            </w:r>
          </w:p>
          <w:p w14:paraId="69A1B884" w14:textId="77777777" w:rsidR="00B903A7" w:rsidRPr="005D120C" w:rsidRDefault="00B903A7" w:rsidP="005D120C"/>
        </w:tc>
        <w:tc>
          <w:tcPr>
            <w:tcW w:w="236" w:type="dxa"/>
            <w:vMerge/>
          </w:tcPr>
          <w:p w14:paraId="7C308255"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14:paraId="6C04E3AC" w14:textId="77777777" w:rsidR="00B903A7" w:rsidRDefault="00B903A7">
            <w:pPr>
              <w:cnfStyle w:val="000000100000" w:firstRow="0" w:lastRow="0" w:firstColumn="0" w:lastColumn="0" w:oddVBand="0" w:evenVBand="0" w:oddHBand="1" w:evenHBand="0" w:firstRowFirstColumn="0" w:firstRowLastColumn="0" w:lastRowFirstColumn="0" w:lastRowLastColumn="0"/>
            </w:pPr>
          </w:p>
        </w:tc>
      </w:tr>
    </w:tbl>
    <w:p w14:paraId="0092EBC2" w14:textId="071FBF64" w:rsidR="004F53E9" w:rsidRDefault="004F53E9" w:rsidP="001C62C8">
      <w:pPr>
        <w:rPr>
          <w:sz w:val="24"/>
        </w:rPr>
      </w:pPr>
    </w:p>
    <w:p w14:paraId="67FE08E9" w14:textId="04525CDE" w:rsidR="00062E1D" w:rsidRDefault="00062E1D" w:rsidP="001C62C8">
      <w:pPr>
        <w:rPr>
          <w:sz w:val="24"/>
        </w:rPr>
      </w:pPr>
      <w:r>
        <w:rPr>
          <w:noProof/>
        </w:rPr>
        <mc:AlternateContent>
          <mc:Choice Requires="wps">
            <w:drawing>
              <wp:inline distT="0" distB="0" distL="0" distR="0" wp14:anchorId="66C16CF7" wp14:editId="7C698C0A">
                <wp:extent cx="6553200" cy="7650480"/>
                <wp:effectExtent l="0" t="0" r="0" b="7620"/>
                <wp:docPr id="3" name="Text Box 3"/>
                <wp:cNvGraphicFramePr/>
                <a:graphic xmlns:a="http://schemas.openxmlformats.org/drawingml/2006/main">
                  <a:graphicData uri="http://schemas.microsoft.com/office/word/2010/wordprocessingShape">
                    <wps:wsp>
                      <wps:cNvSpPr txBox="1"/>
                      <wps:spPr>
                        <a:xfrm>
                          <a:off x="0" y="0"/>
                          <a:ext cx="6553200" cy="7650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47CDC4" w14:textId="404F4837" w:rsidR="00062E1D" w:rsidRDefault="00062E1D" w:rsidP="00062E1D">
                            <w:pPr>
                              <w:pStyle w:val="Heading2"/>
                            </w:pPr>
                            <w:r>
                              <w:t>Code</w:t>
                            </w:r>
                          </w:p>
                          <w:p w14:paraId="02ADC0E2" w14:textId="24619009" w:rsidR="00062E1D" w:rsidRDefault="00062E1D" w:rsidP="00062E1D">
                            <w:pPr>
                              <w:pStyle w:val="ListParagraph"/>
                              <w:numPr>
                                <w:ilvl w:val="0"/>
                                <w:numId w:val="7"/>
                              </w:numPr>
                            </w:pPr>
                            <w:r>
                              <w:t>Four files (1 HTML, 3 JavaScript)</w:t>
                            </w:r>
                          </w:p>
                          <w:p w14:paraId="204B277E" w14:textId="47757768" w:rsidR="00062E1D" w:rsidRDefault="00062E1D" w:rsidP="00062E1D">
                            <w:pPr>
                              <w:pStyle w:val="ListParagraph"/>
                              <w:numPr>
                                <w:ilvl w:val="0"/>
                                <w:numId w:val="7"/>
                              </w:numPr>
                            </w:pPr>
                            <w:r>
                              <w:t xml:space="preserve">drawingOnBrowser.js contains every </w:t>
                            </w:r>
                            <w:r w:rsidR="00954625">
                              <w:t>function</w:t>
                            </w:r>
                            <w:r>
                              <w:t xml:space="preserve"> of drawing the graph.</w:t>
                            </w:r>
                          </w:p>
                          <w:p w14:paraId="7940DC10" w14:textId="59739866" w:rsidR="00062E1D" w:rsidRDefault="00062E1D" w:rsidP="00062E1D">
                            <w:pPr>
                              <w:pStyle w:val="ListParagraph"/>
                              <w:numPr>
                                <w:ilvl w:val="0"/>
                                <w:numId w:val="7"/>
                              </w:numPr>
                            </w:pPr>
                            <w:r>
                              <w:t>GeneticAlgorithmBasics.js contain every function of GA like mutate, crossover etc.</w:t>
                            </w:r>
                          </w:p>
                          <w:p w14:paraId="42AA6A2E" w14:textId="677FF1A5" w:rsidR="00062E1D" w:rsidRDefault="00062E1D" w:rsidP="00062E1D">
                            <w:pPr>
                              <w:pStyle w:val="ListParagraph"/>
                              <w:numPr>
                                <w:ilvl w:val="0"/>
                                <w:numId w:val="7"/>
                              </w:numPr>
                            </w:pPr>
                            <w:r>
                              <w:t>Utility.js contain Utility functions.</w:t>
                            </w:r>
                          </w:p>
                          <w:p w14:paraId="32663623" w14:textId="2C9666B3" w:rsidR="00062E1D" w:rsidRDefault="00062E1D" w:rsidP="00062E1D">
                            <w:r w:rsidRPr="00954625">
                              <w:rPr>
                                <w:b/>
                                <w:bCs/>
                              </w:rPr>
                              <w:t>Note</w:t>
                            </w:r>
                            <w:r>
                              <w:t>: All the code is fully commented.</w:t>
                            </w:r>
                          </w:p>
                          <w:p w14:paraId="20EEA8F6" w14:textId="77777777" w:rsidR="00062E1D" w:rsidRPr="003D48BF" w:rsidRDefault="00062E1D" w:rsidP="00062E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C16CF7" id="Text Box 3" o:spid="_x0000_s1034" type="#_x0000_t202" style="width:516pt;height:6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" filled="f" stroked="f">
                <v:textbox>
                  <w:txbxContent>
                    <w:p w14:paraId="6947CDC4" w14:textId="404F4837" w:rsidR="00062E1D" w:rsidRDefault="00062E1D" w:rsidP="00062E1D">
                      <w:pPr>
                        <w:pStyle w:val="Heading2"/>
                      </w:pPr>
                      <w:r>
                        <w:t>Code</w:t>
                      </w:r>
                    </w:p>
                    <w:p w14:paraId="02ADC0E2" w14:textId="24619009" w:rsidR="00062E1D" w:rsidRDefault="00062E1D" w:rsidP="00062E1D">
                      <w:pPr>
                        <w:pStyle w:val="ListParagraph"/>
                        <w:numPr>
                          <w:ilvl w:val="0"/>
                          <w:numId w:val="7"/>
                        </w:numPr>
                      </w:pPr>
                      <w:r>
                        <w:t>Four files (1 HTML, 3 JavaScript)</w:t>
                      </w:r>
                    </w:p>
                    <w:p w14:paraId="204B277E" w14:textId="47757768" w:rsidR="00062E1D" w:rsidRDefault="00062E1D" w:rsidP="00062E1D">
                      <w:pPr>
                        <w:pStyle w:val="ListParagraph"/>
                        <w:numPr>
                          <w:ilvl w:val="0"/>
                          <w:numId w:val="7"/>
                        </w:numPr>
                      </w:pPr>
                      <w:r>
                        <w:t xml:space="preserve">drawingOnBrowser.js contains every </w:t>
                      </w:r>
                      <w:r w:rsidR="00954625">
                        <w:t>function</w:t>
                      </w:r>
                      <w:r>
                        <w:t xml:space="preserve"> of drawing the graph.</w:t>
                      </w:r>
                    </w:p>
                    <w:p w14:paraId="7940DC10" w14:textId="59739866" w:rsidR="00062E1D" w:rsidRDefault="00062E1D" w:rsidP="00062E1D">
                      <w:pPr>
                        <w:pStyle w:val="ListParagraph"/>
                        <w:numPr>
                          <w:ilvl w:val="0"/>
                          <w:numId w:val="7"/>
                        </w:numPr>
                      </w:pPr>
                      <w:r>
                        <w:t>GeneticAlgorithmBasics.js contain every function of GA like mutate, crossover etc.</w:t>
                      </w:r>
                    </w:p>
                    <w:p w14:paraId="42AA6A2E" w14:textId="677FF1A5" w:rsidR="00062E1D" w:rsidRDefault="00062E1D" w:rsidP="00062E1D">
                      <w:pPr>
                        <w:pStyle w:val="ListParagraph"/>
                        <w:numPr>
                          <w:ilvl w:val="0"/>
                          <w:numId w:val="7"/>
                        </w:numPr>
                      </w:pPr>
                      <w:r>
                        <w:t>Utility.js contain Utility functions.</w:t>
                      </w:r>
                    </w:p>
                    <w:p w14:paraId="32663623" w14:textId="2C9666B3" w:rsidR="00062E1D" w:rsidRDefault="00062E1D" w:rsidP="00062E1D">
                      <w:r w:rsidRPr="00954625">
                        <w:rPr>
                          <w:b/>
                          <w:bCs/>
                        </w:rPr>
                        <w:t>Note</w:t>
                      </w:r>
                      <w:r>
                        <w:t>: All the code is fully commented.</w:t>
                      </w:r>
                    </w:p>
                    <w:p w14:paraId="20EEA8F6" w14:textId="77777777" w:rsidR="00062E1D" w:rsidRPr="003D48BF" w:rsidRDefault="00062E1D" w:rsidP="00062E1D"/>
                  </w:txbxContent>
                </v:textbox>
                <w10:anchorlock/>
              </v:shape>
            </w:pict>
          </mc:Fallback>
        </mc:AlternateContent>
      </w:r>
    </w:p>
    <w:sectPr w:rsidR="00062E1D">
      <w:headerReference w:type="default" r:id="rId23"/>
      <w:footerReference w:type="even" r:id="rId24"/>
      <w:footerReference w:type="default" r:id="rId2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3E203" w14:textId="77777777" w:rsidR="002D042F" w:rsidRDefault="002D042F">
      <w:pPr>
        <w:spacing w:after="0" w:line="240" w:lineRule="auto"/>
      </w:pPr>
      <w:r>
        <w:separator/>
      </w:r>
    </w:p>
  </w:endnote>
  <w:endnote w:type="continuationSeparator" w:id="0">
    <w:p w14:paraId="72D12AE4" w14:textId="77777777" w:rsidR="002D042F" w:rsidRDefault="002D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15947" w14:textId="77777777" w:rsidR="00172D10" w:rsidRDefault="00172D10">
    <w:pPr>
      <w:jc w:val="right"/>
    </w:pPr>
  </w:p>
  <w:p w14:paraId="57AAF05E"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53D4332B"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id w:val="-405526225"/>
      <w:docPartObj>
        <w:docPartGallery w:val="Page Numbers (Bottom of Page)"/>
        <w:docPartUnique/>
      </w:docPartObj>
    </w:sdtPr>
    <w:sdtEndPr>
      <w:rPr>
        <w:noProof/>
      </w:rPr>
    </w:sdtEndPr>
    <w:sdtContent>
      <w:p w14:paraId="582C5787"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FD2FA9">
          <w:rPr>
            <w:noProof/>
            <w:color w:val="3F1D5A" w:themeColor="accent1"/>
          </w:rPr>
          <w:t>1</w:t>
        </w:r>
        <w:r w:rsidRPr="005D120C">
          <w:rPr>
            <w:noProof/>
            <w:color w:val="3F1D5A" w:themeColor="accent1"/>
          </w:rPr>
          <w:fldChar w:fldCharType="end"/>
        </w:r>
      </w:p>
    </w:sdtContent>
  </w:sdt>
  <w:p w14:paraId="3826B773" w14:textId="77777777"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BD4F9" w14:textId="77777777" w:rsidR="002D042F" w:rsidRDefault="002D042F">
      <w:pPr>
        <w:spacing w:after="0" w:line="240" w:lineRule="auto"/>
      </w:pPr>
      <w:r>
        <w:separator/>
      </w:r>
    </w:p>
  </w:footnote>
  <w:footnote w:type="continuationSeparator" w:id="0">
    <w:p w14:paraId="0079D352" w14:textId="77777777" w:rsidR="002D042F" w:rsidRDefault="002D0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14:paraId="42ACFECE" w14:textId="49A3F104" w:rsidR="00172D10" w:rsidRDefault="003D48BF">
        <w:pPr>
          <w:spacing w:after="0"/>
          <w:jc w:val="center"/>
          <w:rPr>
            <w:color w:val="E4E9EF" w:themeColor="background2"/>
          </w:rPr>
        </w:pPr>
        <w:r>
          <w:rPr>
            <w:color w:val="3F1D5A" w:themeColor="accent1"/>
          </w:rPr>
          <w:t xml:space="preserve">     </w:t>
        </w:r>
      </w:p>
    </w:sdtContent>
  </w:sdt>
  <w:p w14:paraId="01B7F2D8" w14:textId="77777777" w:rsidR="00172D10" w:rsidRPr="005D120C" w:rsidRDefault="001C62C8">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32A99"/>
    <w:multiLevelType w:val="hybridMultilevel"/>
    <w:tmpl w:val="C648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C0772"/>
    <w:multiLevelType w:val="hybridMultilevel"/>
    <w:tmpl w:val="80327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64C6F"/>
    <w:multiLevelType w:val="hybridMultilevel"/>
    <w:tmpl w:val="AB7AE0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07CE8"/>
    <w:multiLevelType w:val="hybridMultilevel"/>
    <w:tmpl w:val="4092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37042"/>
    <w:multiLevelType w:val="hybridMultilevel"/>
    <w:tmpl w:val="BF48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534D9"/>
    <w:multiLevelType w:val="hybridMultilevel"/>
    <w:tmpl w:val="2EB2F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30022"/>
    <w:multiLevelType w:val="hybridMultilevel"/>
    <w:tmpl w:val="68309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02"/>
    <w:rsid w:val="00062E1D"/>
    <w:rsid w:val="00172D10"/>
    <w:rsid w:val="001A2155"/>
    <w:rsid w:val="001C62C8"/>
    <w:rsid w:val="00210A1E"/>
    <w:rsid w:val="00260E5B"/>
    <w:rsid w:val="002748F7"/>
    <w:rsid w:val="002A2E02"/>
    <w:rsid w:val="002D042F"/>
    <w:rsid w:val="002D25DB"/>
    <w:rsid w:val="00374C02"/>
    <w:rsid w:val="003D48BF"/>
    <w:rsid w:val="00426F60"/>
    <w:rsid w:val="004D2DBC"/>
    <w:rsid w:val="004F53E9"/>
    <w:rsid w:val="00527DED"/>
    <w:rsid w:val="005D120C"/>
    <w:rsid w:val="00603568"/>
    <w:rsid w:val="00732598"/>
    <w:rsid w:val="0079090C"/>
    <w:rsid w:val="00797C02"/>
    <w:rsid w:val="008A25CD"/>
    <w:rsid w:val="008C6A63"/>
    <w:rsid w:val="00901939"/>
    <w:rsid w:val="00904869"/>
    <w:rsid w:val="00950AC1"/>
    <w:rsid w:val="00954625"/>
    <w:rsid w:val="0096164A"/>
    <w:rsid w:val="009823B0"/>
    <w:rsid w:val="009E32AC"/>
    <w:rsid w:val="00A272E4"/>
    <w:rsid w:val="00AA475F"/>
    <w:rsid w:val="00B76B9C"/>
    <w:rsid w:val="00B903A7"/>
    <w:rsid w:val="00B91B41"/>
    <w:rsid w:val="00BA4AA5"/>
    <w:rsid w:val="00BF55B4"/>
    <w:rsid w:val="00D8547B"/>
    <w:rsid w:val="00DB0C75"/>
    <w:rsid w:val="00E257BE"/>
    <w:rsid w:val="00EA055B"/>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31EDE"/>
  <w15:docId w15:val="{83F2C992-2DEC-4326-BA41-EE6FBBB0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character" w:styleId="Hyperlink">
    <w:name w:val="Hyperlink"/>
    <w:basedOn w:val="DefaultParagraphFont"/>
    <w:uiPriority w:val="99"/>
    <w:unhideWhenUsed/>
    <w:rsid w:val="00062E1D"/>
    <w:rPr>
      <w:color w:val="F3642C" w:themeColor="hyperlink"/>
      <w:u w:val="single"/>
    </w:rPr>
  </w:style>
  <w:style w:type="character" w:styleId="UnresolvedMention">
    <w:name w:val="Unresolved Mention"/>
    <w:basedOn w:val="DefaultParagraphFont"/>
    <w:uiPriority w:val="99"/>
    <w:semiHidden/>
    <w:unhideWhenUsed/>
    <w:rsid w:val="00062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dnjs.cloudflare.com/ajax/libs/p5.js/0.6.1/p5.js" TargetMode="Externa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dnjs.cloudflare.com/ajax/libs/p5.js/0.6.1/addons/p5.dom.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svg"/><Relationship Id="rId19" Type="http://schemas.openxmlformats.org/officeDocument/2006/relationships/hyperlink" Target="https://cdnjs.cloudflare.com/ajax/libs/p5.js/0.6.1/p5.j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hyperlink" Target="https://cdnjs.cloudflare.com/ajax/libs/p5.js/0.6.1/addons/p5.dom.j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nee\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design).dotx</Template>
  <TotalTime>271</TotalTime>
  <Pages>4</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 Hassan</dc:creator>
  <cp:lastModifiedBy>Muneer Hassan</cp:lastModifiedBy>
  <cp:revision>8</cp:revision>
  <cp:lastPrinted>2009-08-05T20:41:00Z</cp:lastPrinted>
  <dcterms:created xsi:type="dcterms:W3CDTF">2018-11-29T13:58:00Z</dcterms:created>
  <dcterms:modified xsi:type="dcterms:W3CDTF">2018-11-30T03:53:00Z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